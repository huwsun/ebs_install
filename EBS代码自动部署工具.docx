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CA30F5" w:rsidRDefault="00CA30F5">
      <w:pPr>
        <w:pStyle w:val="TitleBar"/>
        <w:rPr>
          <w:rFonts w:hint="eastAsia"/>
        </w:rPr>
      </w:pPr>
    </w:p>
    <w:p w:rsidR="002A0539" w:rsidRDefault="00F35CC5" w:rsidP="002A0539">
      <w:pPr>
        <w:pStyle w:val="Title-Major"/>
      </w:pPr>
      <w:bookmarkStart w:id="0" w:name="Subject"/>
      <w:r>
        <w:rPr>
          <w:rFonts w:hint="eastAsia"/>
        </w:rPr>
        <w:t>技术说明文档</w:t>
      </w:r>
    </w:p>
    <w:p w:rsidR="00CA30F5" w:rsidRDefault="00CA30F5" w:rsidP="002A0539">
      <w:pPr>
        <w:pStyle w:val="a0"/>
        <w:rPr>
          <w:sz w:val="48"/>
        </w:rPr>
      </w:pPr>
      <w:r>
        <w:t xml:space="preserve"> </w:t>
      </w:r>
      <w:bookmarkEnd w:id="0"/>
      <w:r w:rsidR="00CC37F3">
        <w:rPr>
          <w:rStyle w:val="HighlightedVariable"/>
          <w:rFonts w:hint="eastAsia"/>
          <w:sz w:val="48"/>
        </w:rPr>
        <w:t>程序</w:t>
      </w:r>
      <w:r w:rsidR="00BD5CE9">
        <w:rPr>
          <w:rStyle w:val="HighlightedVariable"/>
          <w:rFonts w:hint="eastAsia"/>
          <w:sz w:val="48"/>
        </w:rPr>
        <w:t>下载</w:t>
      </w:r>
      <w:r w:rsidR="00FA4964">
        <w:rPr>
          <w:rStyle w:val="HighlightedVariable"/>
          <w:rFonts w:hint="eastAsia"/>
          <w:sz w:val="48"/>
        </w:rPr>
        <w:t>部署</w:t>
      </w:r>
    </w:p>
    <w:p w:rsidR="00CA30F5" w:rsidRDefault="00CA30F5"/>
    <w:p w:rsidR="00CA30F5" w:rsidRDefault="00CA30F5">
      <w:pPr>
        <w:pStyle w:val="a0"/>
      </w:pPr>
    </w:p>
    <w:p w:rsidR="005E5C4A" w:rsidRDefault="005E5C4A">
      <w:pPr>
        <w:pStyle w:val="a0"/>
      </w:pPr>
    </w:p>
    <w:p w:rsidR="005E5C4A" w:rsidRDefault="005E5C4A">
      <w:pPr>
        <w:pStyle w:val="a0"/>
      </w:pPr>
    </w:p>
    <w:p w:rsidR="00CA30F5" w:rsidRDefault="00CA30F5">
      <w:pPr>
        <w:pStyle w:val="a0"/>
      </w:pPr>
    </w:p>
    <w:p w:rsidR="00CA30F5" w:rsidRDefault="00CA30F5">
      <w:pPr>
        <w:pStyle w:val="a0"/>
      </w:pPr>
    </w:p>
    <w:p w:rsidR="00115F17" w:rsidRPr="00AA58C7" w:rsidRDefault="00115F17" w:rsidP="00115F17">
      <w:pPr>
        <w:pStyle w:val="a0"/>
        <w:tabs>
          <w:tab w:val="start" w:pos="216pt"/>
        </w:tabs>
        <w:spacing w:after="0pt"/>
      </w:pPr>
      <w:r>
        <w:rPr>
          <w:rFonts w:hint="eastAsia"/>
        </w:rPr>
        <w:t>文档作者</w:t>
      </w:r>
      <w:r>
        <w:t>:</w:t>
      </w:r>
      <w:r>
        <w:tab/>
      </w:r>
      <w:r w:rsidR="00BD5CE9">
        <w:rPr>
          <w:rStyle w:val="HighlightedVariable"/>
          <w:rFonts w:hint="eastAsia"/>
          <w:color w:val="auto"/>
        </w:rPr>
        <w:t>汉得</w:t>
      </w:r>
      <w:r w:rsidR="00BD5CE9">
        <w:rPr>
          <w:rStyle w:val="HighlightedVariable"/>
          <w:color w:val="auto"/>
        </w:rPr>
        <w:t>融晶</w:t>
      </w:r>
    </w:p>
    <w:p w:rsidR="00115F17" w:rsidRDefault="00115F17" w:rsidP="007D1956">
      <w:pPr>
        <w:pStyle w:val="a0"/>
        <w:tabs>
          <w:tab w:val="start" w:pos="216pt"/>
        </w:tabs>
        <w:spacing w:after="0pt"/>
      </w:pPr>
      <w:r>
        <w:rPr>
          <w:rFonts w:hint="eastAsia"/>
        </w:rPr>
        <w:t>创建日期</w:t>
      </w:r>
      <w:r>
        <w:t>:</w:t>
      </w:r>
      <w:r>
        <w:tab/>
      </w:r>
      <w:r w:rsidR="00777397">
        <w:fldChar w:fldCharType="begin"/>
      </w:r>
      <w:r w:rsidR="00777397">
        <w:instrText xml:space="preserve"> SAVEDATE  \@ "MMMM d, yyyy" </w:instrText>
      </w:r>
      <w:r w:rsidR="00777397">
        <w:fldChar w:fldCharType="separate"/>
      </w:r>
      <w:r w:rsidR="00004E21">
        <w:rPr>
          <w:noProof/>
        </w:rPr>
        <w:t>May 16, 2014</w:t>
      </w:r>
      <w:r w:rsidR="00777397">
        <w:fldChar w:fldCharType="end"/>
      </w:r>
    </w:p>
    <w:p w:rsidR="00115F17" w:rsidRDefault="00115F17" w:rsidP="00115F17">
      <w:pPr>
        <w:pStyle w:val="a0"/>
        <w:tabs>
          <w:tab w:val="start" w:pos="216pt"/>
        </w:tabs>
        <w:spacing w:after="0pt"/>
      </w:pPr>
      <w:r>
        <w:rPr>
          <w:rFonts w:hint="eastAsia"/>
        </w:rPr>
        <w:t>更新日期</w:t>
      </w:r>
      <w:r>
        <w:t>:</w:t>
      </w:r>
      <w:r>
        <w:tab/>
      </w:r>
      <w:bookmarkStart w:id="1" w:name="LastDate"/>
      <w:r>
        <w:fldChar w:fldCharType="begin"/>
      </w:r>
      <w:r>
        <w:instrText>savedate \@ "MMMM d, yyyy"</w:instrText>
      </w:r>
      <w:r>
        <w:fldChar w:fldCharType="separate"/>
      </w:r>
      <w:r w:rsidR="00004E21">
        <w:rPr>
          <w:noProof/>
        </w:rPr>
        <w:t>May 16, 2014</w:t>
      </w:r>
      <w:r>
        <w:fldChar w:fldCharType="end"/>
      </w:r>
      <w:bookmarkEnd w:id="1"/>
    </w:p>
    <w:p w:rsidR="00115F17" w:rsidRDefault="00115F17" w:rsidP="00AA58C7">
      <w:pPr>
        <w:pStyle w:val="a0"/>
        <w:tabs>
          <w:tab w:val="start" w:pos="216pt"/>
        </w:tabs>
        <w:spacing w:after="0pt"/>
      </w:pPr>
      <w:r>
        <w:rPr>
          <w:rFonts w:hint="eastAsia"/>
        </w:rPr>
        <w:t>文档编号</w:t>
      </w:r>
      <w:r>
        <w:t>:</w:t>
      </w:r>
      <w:r>
        <w:tab/>
      </w:r>
      <w:bookmarkStart w:id="2" w:name="DocRefNumber"/>
      <w:r>
        <w:t xml:space="preserve"> </w:t>
      </w:r>
      <w:bookmarkEnd w:id="2"/>
    </w:p>
    <w:p w:rsidR="00115F17" w:rsidRDefault="00115F17" w:rsidP="00115F17">
      <w:pPr>
        <w:pStyle w:val="a0"/>
        <w:tabs>
          <w:tab w:val="start" w:pos="216pt"/>
        </w:tabs>
        <w:spacing w:after="0pt"/>
      </w:pPr>
      <w:r>
        <w:rPr>
          <w:rFonts w:hint="eastAsia"/>
        </w:rPr>
        <w:t>当前版本</w:t>
      </w:r>
      <w:r>
        <w:t>:</w:t>
      </w:r>
      <w:r>
        <w:tab/>
      </w:r>
      <w:r w:rsidR="00AA58C7">
        <w:rPr>
          <w:rFonts w:hint="eastAsia"/>
        </w:rPr>
        <w:t>1.0</w:t>
      </w:r>
    </w:p>
    <w:p w:rsidR="00115F17" w:rsidRDefault="00115F17" w:rsidP="00115F17">
      <w:pPr>
        <w:pStyle w:val="a0"/>
        <w:tabs>
          <w:tab w:val="start" w:pos="211.50pt"/>
        </w:tabs>
        <w:spacing w:after="0pt"/>
      </w:pPr>
    </w:p>
    <w:p w:rsidR="00115F17" w:rsidRDefault="00115F17" w:rsidP="00115F17">
      <w:pPr>
        <w:pStyle w:val="Note"/>
        <w:numPr>
          <w:ilvl w:val="0"/>
          <w:numId w:val="2"/>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115F17" w:rsidRDefault="00115F17" w:rsidP="00115F17">
      <w:pPr>
        <w:pStyle w:val="a0"/>
        <w:tabs>
          <w:tab w:val="start" w:pos="216pt"/>
        </w:tabs>
        <w:spacing w:after="0pt"/>
      </w:pPr>
    </w:p>
    <w:p w:rsidR="00115F17" w:rsidRDefault="00115F17" w:rsidP="00115F17">
      <w:pPr>
        <w:pStyle w:val="a0"/>
      </w:pPr>
    </w:p>
    <w:p w:rsidR="00115F17" w:rsidRDefault="00115F17" w:rsidP="00115F17">
      <w:pPr>
        <w:pStyle w:val="a0"/>
        <w:tabs>
          <w:tab w:val="start" w:pos="216pt"/>
        </w:tabs>
      </w:pPr>
      <w:r>
        <w:rPr>
          <w:rFonts w:hint="eastAsia"/>
          <w:b/>
        </w:rPr>
        <w:t>审批签字</w:t>
      </w:r>
      <w:r>
        <w:rPr>
          <w:b/>
        </w:rPr>
        <w:t>:</w:t>
      </w:r>
    </w:p>
    <w:tbl>
      <w:tblPr>
        <w:tblW w:w="0pt" w:type="dxa"/>
        <w:tblInd w:w="126pt" w:type="dxa"/>
        <w:tblLayout w:type="fixed"/>
        <w:tblLook w:firstRow="0" w:lastRow="0" w:firstColumn="0" w:lastColumn="0" w:noHBand="0" w:noVBand="0"/>
      </w:tblPr>
      <w:tblGrid>
        <w:gridCol w:w="2718"/>
        <w:gridCol w:w="5040"/>
      </w:tblGrid>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bottom w:val="single" w:sz="6" w:space="0" w:color="auto"/>
            </w:tcBorders>
          </w:tcPr>
          <w:p w:rsidR="00115F17" w:rsidRDefault="00115F17" w:rsidP="00AC71B7">
            <w:pPr>
              <w:spacing w:before="18pt"/>
            </w:pPr>
          </w:p>
        </w:tc>
      </w:tr>
      <w:tr w:rsidR="00115F17">
        <w:tc>
          <w:tcPr>
            <w:tcW w:w="135.90pt" w:type="dxa"/>
          </w:tcPr>
          <w:p w:rsidR="00115F17" w:rsidRDefault="001436C7" w:rsidP="00AC71B7">
            <w:pPr>
              <w:spacing w:before="18pt"/>
              <w:rPr>
                <w:sz w:val="18"/>
              </w:rPr>
            </w:pPr>
            <w:r>
              <w:rPr>
                <w:rStyle w:val="HighlightedVariable"/>
                <w:rFonts w:hint="eastAsia"/>
              </w:rPr>
              <w:t>项目经理</w:t>
            </w:r>
          </w:p>
        </w:tc>
        <w:tc>
          <w:tcPr>
            <w:tcW w:w="252pt" w:type="dxa"/>
            <w:tcBorders>
              <w:top w:val="single" w:sz="6" w:space="0" w:color="auto"/>
              <w:bottom w:val="single" w:sz="6" w:space="0" w:color="auto"/>
            </w:tcBorders>
          </w:tcPr>
          <w:p w:rsidR="00115F17" w:rsidRDefault="00115F17" w:rsidP="00AC71B7">
            <w:pPr>
              <w:spacing w:before="18pt"/>
            </w:pPr>
          </w:p>
        </w:tc>
      </w:tr>
    </w:tbl>
    <w:p w:rsidR="00115F17" w:rsidRDefault="00115F17" w:rsidP="00115F17">
      <w:pPr>
        <w:pStyle w:val="Note"/>
        <w:numPr>
          <w:ilvl w:val="0"/>
          <w:numId w:val="3"/>
        </w:numPr>
      </w:pPr>
      <w:r>
        <w:t>To add additional approval lines, press [Tab] from the last cell in the table above.</w:t>
      </w:r>
    </w:p>
    <w:p w:rsidR="00115F17" w:rsidRDefault="00115F17" w:rsidP="00115F17">
      <w:pPr>
        <w:pStyle w:val="Note"/>
        <w:numPr>
          <w:ilvl w:val="0"/>
          <w:numId w:val="4"/>
        </w:numPr>
      </w:pPr>
      <w:r>
        <w:t>You can delete any elements of this cover page that you do not need for your document.  For example, Copy Number is only required if this is a controlled document and you need to track each copy that you distribute.</w:t>
      </w:r>
    </w:p>
    <w:p w:rsidR="00115F17" w:rsidRDefault="00115F17" w:rsidP="00115F17">
      <w:pPr>
        <w:rPr>
          <w:sz w:val="2"/>
        </w:rPr>
      </w:pPr>
    </w:p>
    <w:p w:rsidR="00115F17" w:rsidRDefault="00115F17" w:rsidP="00115F17">
      <w:pPr>
        <w:pStyle w:val="2"/>
        <w:spacing w:after="0pt"/>
      </w:pPr>
      <w:bookmarkStart w:id="3" w:name="_Toc535681668"/>
      <w:bookmarkStart w:id="4" w:name="_Toc11930616"/>
      <w:bookmarkStart w:id="5" w:name="_Toc35916571"/>
      <w:bookmarkStart w:id="6" w:name="_Toc69894982"/>
      <w:bookmarkStart w:id="7" w:name="_Toc387845873"/>
      <w:r>
        <w:rPr>
          <w:rFonts w:hint="eastAsia"/>
        </w:rPr>
        <w:lastRenderedPageBreak/>
        <w:t>文档控制</w:t>
      </w:r>
      <w:bookmarkEnd w:id="3"/>
      <w:bookmarkEnd w:id="4"/>
      <w:bookmarkEnd w:id="5"/>
      <w:bookmarkEnd w:id="6"/>
      <w:bookmarkEnd w:id="7"/>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变更记录</w:t>
      </w:r>
    </w:p>
    <w:bookmarkStart w:id="8" w:name="Sec1"/>
    <w:p w:rsidR="008F576A" w:rsidRDefault="008F576A" w:rsidP="008F576A">
      <w:pPr>
        <w:pStyle w:val="a0"/>
        <w:ind w:start="432pt" w:firstLine="36pt"/>
      </w:pPr>
      <w:r>
        <w:rPr>
          <w:color w:val="FFFFFF"/>
          <w:sz w:val="10"/>
        </w:rPr>
        <w:fldChar w:fldCharType="begin"/>
      </w:r>
      <w:r>
        <w:rPr>
          <w:color w:val="FFFFFF"/>
          <w:sz w:val="10"/>
        </w:rPr>
        <w:instrText xml:space="preserve"> SECTIONPAGES  \* MERGEFORMAT </w:instrText>
      </w:r>
      <w:r>
        <w:rPr>
          <w:color w:val="FFFFFF"/>
          <w:sz w:val="10"/>
        </w:rPr>
        <w:fldChar w:fldCharType="separate"/>
      </w:r>
      <w:r>
        <w:rPr>
          <w:noProof/>
          <w:color w:val="FFFFFF"/>
          <w:sz w:val="10"/>
        </w:rPr>
        <w:t>3</w:t>
      </w:r>
      <w:r>
        <w:rPr>
          <w:color w:val="FFFFFF"/>
          <w:sz w:val="10"/>
        </w:rPr>
        <w:fldChar w:fldCharType="end"/>
      </w:r>
      <w:bookmarkEnd w:id="8"/>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CellMar>
          <w:start w:w="4.80pt" w:type="dxa"/>
          <w:end w:w="4.80pt" w:type="dxa"/>
        </w:tblCellMar>
        <w:tblLook w:firstRow="0" w:lastRow="0" w:firstColumn="0" w:lastColumn="0" w:noHBand="0" w:noVBand="0"/>
      </w:tblPr>
      <w:tblGrid>
        <w:gridCol w:w="990"/>
        <w:gridCol w:w="1890"/>
        <w:gridCol w:w="810"/>
        <w:gridCol w:w="3966"/>
      </w:tblGrid>
      <w:tr w:rsidR="008F576A">
        <w:trPr>
          <w:cantSplit/>
          <w:tblHeader/>
        </w:trPr>
        <w:tc>
          <w:tcPr>
            <w:tcW w:w="49.50pt" w:type="dxa"/>
            <w:tcBorders>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日期</w:t>
            </w:r>
          </w:p>
        </w:tc>
        <w:tc>
          <w:tcPr>
            <w:tcW w:w="94.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作者</w:t>
            </w:r>
          </w:p>
        </w:tc>
        <w:tc>
          <w:tcPr>
            <w:tcW w:w="40.50pt" w:type="dxa"/>
            <w:tcBorders>
              <w:start w:val="nil"/>
              <w:bottom w:val="nil"/>
              <w:end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版本</w:t>
            </w:r>
          </w:p>
        </w:tc>
        <w:tc>
          <w:tcPr>
            <w:tcW w:w="198.30pt" w:type="dxa"/>
            <w:tcBorders>
              <w:start w:val="nil"/>
              <w:bottom w:val="nil"/>
            </w:tcBorders>
            <w:shd w:val="pct10" w:color="auto" w:fill="auto"/>
          </w:tcPr>
          <w:p w:rsidR="008F576A" w:rsidRPr="00136BDA" w:rsidRDefault="008F576A" w:rsidP="00136BDA">
            <w:pPr>
              <w:pStyle w:val="TableHeading"/>
              <w:ind w:startChars="0" w:start="0pt" w:end="10pt"/>
              <w:rPr>
                <w:sz w:val="16"/>
                <w:szCs w:val="16"/>
              </w:rPr>
            </w:pPr>
            <w:r w:rsidRPr="00136BDA">
              <w:rPr>
                <w:rFonts w:hint="eastAsia"/>
                <w:sz w:val="16"/>
                <w:szCs w:val="16"/>
              </w:rPr>
              <w:t>变更说明</w:t>
            </w:r>
          </w:p>
        </w:tc>
      </w:tr>
      <w:tr w:rsidR="008F576A">
        <w:trPr>
          <w:cantSplit/>
          <w:trHeight w:hRule="exact" w:val="60"/>
          <w:tblHeader/>
        </w:trPr>
        <w:tc>
          <w:tcPr>
            <w:tcW w:w="49.50pt" w:type="dxa"/>
            <w:tcBorders>
              <w:start w:val="nil"/>
              <w:end w:val="nil"/>
            </w:tcBorders>
            <w:shd w:val="pct50" w:color="auto" w:fill="auto"/>
          </w:tcPr>
          <w:p w:rsidR="008F576A" w:rsidRDefault="008F576A" w:rsidP="008F576A">
            <w:pPr>
              <w:pStyle w:val="TableText"/>
              <w:spacing w:before="6pt" w:after="6pt"/>
              <w:rPr>
                <w:sz w:val="8"/>
              </w:rPr>
            </w:pPr>
          </w:p>
        </w:tc>
        <w:tc>
          <w:tcPr>
            <w:tcW w:w="94.50pt" w:type="dxa"/>
            <w:tcBorders>
              <w:start w:val="nil"/>
              <w:end w:val="nil"/>
            </w:tcBorders>
            <w:shd w:val="pct50" w:color="auto" w:fill="auto"/>
          </w:tcPr>
          <w:p w:rsidR="008F576A" w:rsidRDefault="008F576A" w:rsidP="008F576A">
            <w:pPr>
              <w:pStyle w:val="TableText"/>
              <w:spacing w:before="6pt" w:after="6pt"/>
              <w:rPr>
                <w:sz w:val="8"/>
              </w:rPr>
            </w:pPr>
          </w:p>
        </w:tc>
        <w:tc>
          <w:tcPr>
            <w:tcW w:w="40.50pt" w:type="dxa"/>
            <w:tcBorders>
              <w:start w:val="nil"/>
              <w:end w:val="nil"/>
            </w:tcBorders>
            <w:shd w:val="pct50" w:color="auto" w:fill="auto"/>
          </w:tcPr>
          <w:p w:rsidR="008F576A" w:rsidRDefault="008F576A" w:rsidP="008F576A">
            <w:pPr>
              <w:pStyle w:val="TableText"/>
              <w:spacing w:before="6pt" w:after="6pt"/>
              <w:rPr>
                <w:sz w:val="8"/>
              </w:rPr>
            </w:pPr>
          </w:p>
        </w:tc>
        <w:tc>
          <w:tcPr>
            <w:tcW w:w="198.30pt" w:type="dxa"/>
            <w:tcBorders>
              <w:start w:val="nil"/>
              <w:end w:val="nil"/>
            </w:tcBorders>
            <w:shd w:val="pct50" w:color="auto" w:fill="auto"/>
          </w:tcPr>
          <w:p w:rsidR="008F576A" w:rsidRDefault="008F576A" w:rsidP="008F576A">
            <w:pPr>
              <w:pStyle w:val="TableText"/>
              <w:spacing w:before="6pt" w:after="6pt"/>
              <w:rPr>
                <w:sz w:val="8"/>
              </w:rPr>
            </w:pPr>
          </w:p>
        </w:tc>
      </w:tr>
      <w:tr w:rsidR="008F576A" w:rsidRPr="00136BDA">
        <w:trPr>
          <w:cantSplit/>
        </w:trPr>
        <w:tc>
          <w:tcPr>
            <w:tcW w:w="49.50pt" w:type="dxa"/>
            <w:tcBorders>
              <w:top w:val="nil"/>
            </w:tcBorders>
          </w:tcPr>
          <w:p w:rsidR="008F576A" w:rsidRPr="00136BDA" w:rsidRDefault="00326FD3" w:rsidP="00136BDA">
            <w:pPr>
              <w:pStyle w:val="TableTextindex"/>
            </w:pPr>
            <w:r>
              <w:rPr>
                <w:rFonts w:hint="eastAsia"/>
              </w:rPr>
              <w:t>13/8/</w:t>
            </w:r>
            <w:r w:rsidR="00A2100F">
              <w:rPr>
                <w:rFonts w:hint="eastAsia"/>
              </w:rPr>
              <w:t>16</w:t>
            </w:r>
          </w:p>
        </w:tc>
        <w:tc>
          <w:tcPr>
            <w:tcW w:w="94.50pt" w:type="dxa"/>
            <w:tcBorders>
              <w:top w:val="nil"/>
            </w:tcBorders>
          </w:tcPr>
          <w:p w:rsidR="008F576A" w:rsidRPr="00136BDA" w:rsidRDefault="00BD5CE9" w:rsidP="00136BDA">
            <w:pPr>
              <w:pStyle w:val="TableTextindex"/>
            </w:pPr>
            <w:r>
              <w:rPr>
                <w:rStyle w:val="HighlightedVariable"/>
                <w:rFonts w:hint="eastAsia"/>
                <w:color w:val="auto"/>
              </w:rPr>
              <w:t>汉</w:t>
            </w:r>
            <w:proofErr w:type="gramStart"/>
            <w:r>
              <w:rPr>
                <w:rStyle w:val="HighlightedVariable"/>
                <w:rFonts w:hint="eastAsia"/>
                <w:color w:val="auto"/>
              </w:rPr>
              <w:t>得</w:t>
            </w:r>
            <w:r>
              <w:rPr>
                <w:rStyle w:val="HighlightedVariable"/>
                <w:color w:val="auto"/>
              </w:rPr>
              <w:t>融晶</w:t>
            </w:r>
            <w:proofErr w:type="gramEnd"/>
          </w:p>
        </w:tc>
        <w:tc>
          <w:tcPr>
            <w:tcW w:w="40.50pt" w:type="dxa"/>
            <w:tcBorders>
              <w:top w:val="nil"/>
            </w:tcBorders>
          </w:tcPr>
          <w:p w:rsidR="008F576A" w:rsidRPr="00136BDA" w:rsidRDefault="00455E02" w:rsidP="00136BDA">
            <w:pPr>
              <w:pStyle w:val="TableTextindex"/>
            </w:pPr>
            <w:r>
              <w:rPr>
                <w:rFonts w:hint="eastAsia"/>
              </w:rPr>
              <w:t>0.</w:t>
            </w:r>
            <w:r w:rsidR="00BD5CE9">
              <w:rPr>
                <w:rFonts w:hint="eastAsia"/>
              </w:rPr>
              <w:t>5</w:t>
            </w:r>
          </w:p>
        </w:tc>
        <w:tc>
          <w:tcPr>
            <w:tcW w:w="198.30pt" w:type="dxa"/>
            <w:tcBorders>
              <w:top w:val="nil"/>
            </w:tcBorders>
          </w:tcPr>
          <w:p w:rsidR="008F576A" w:rsidRPr="00136BDA" w:rsidRDefault="008F576A" w:rsidP="00136BDA">
            <w:pPr>
              <w:pStyle w:val="TableTextindex"/>
            </w:pPr>
            <w:r w:rsidRPr="00136BDA">
              <w:rPr>
                <w:rFonts w:hint="eastAsia"/>
              </w:rPr>
              <w:t>初版</w:t>
            </w: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r w:rsidR="008F576A" w:rsidRPr="00136BDA">
        <w:trPr>
          <w:cantSplit/>
        </w:trPr>
        <w:tc>
          <w:tcPr>
            <w:tcW w:w="49.50pt" w:type="dxa"/>
          </w:tcPr>
          <w:p w:rsidR="008F576A" w:rsidRPr="00136BDA" w:rsidRDefault="008F576A" w:rsidP="00136BDA">
            <w:pPr>
              <w:pStyle w:val="TableTextindex"/>
            </w:pPr>
          </w:p>
        </w:tc>
        <w:tc>
          <w:tcPr>
            <w:tcW w:w="94.50pt" w:type="dxa"/>
          </w:tcPr>
          <w:p w:rsidR="008F576A" w:rsidRPr="00136BDA" w:rsidRDefault="008F576A" w:rsidP="00136BDA">
            <w:pPr>
              <w:pStyle w:val="TableTextindex"/>
            </w:pPr>
          </w:p>
        </w:tc>
        <w:tc>
          <w:tcPr>
            <w:tcW w:w="40.50pt" w:type="dxa"/>
          </w:tcPr>
          <w:p w:rsidR="008F576A" w:rsidRPr="00136BDA" w:rsidRDefault="008F576A" w:rsidP="00136BDA">
            <w:pPr>
              <w:pStyle w:val="TableTextindex"/>
            </w:pPr>
          </w:p>
        </w:tc>
        <w:tc>
          <w:tcPr>
            <w:tcW w:w="198.30pt" w:type="dxa"/>
          </w:tcPr>
          <w:p w:rsidR="008F576A" w:rsidRPr="00136BDA" w:rsidRDefault="008F576A" w:rsidP="00136BDA">
            <w:pPr>
              <w:pStyle w:val="TableTextindex"/>
            </w:pPr>
          </w:p>
        </w:tc>
      </w:tr>
    </w:tbl>
    <w:p w:rsidR="008F576A" w:rsidRDefault="008F576A" w:rsidP="008F576A">
      <w:pPr>
        <w:pStyle w:val="a0"/>
      </w:pPr>
    </w:p>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审阅</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3960"/>
        <w:gridCol w:w="3708"/>
      </w:tblGrid>
      <w:tr w:rsidR="00115F17" w:rsidRPr="008F576A">
        <w:trPr>
          <w:cantSplit/>
          <w:tblHeader/>
        </w:trPr>
        <w:tc>
          <w:tcPr>
            <w:tcW w:w="198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85.40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职位</w:t>
            </w:r>
          </w:p>
        </w:tc>
      </w:tr>
      <w:tr w:rsidR="00115F17">
        <w:trPr>
          <w:cantSplit/>
          <w:trHeight w:hRule="exact" w:val="60"/>
          <w:tblHeader/>
        </w:trPr>
        <w:tc>
          <w:tcPr>
            <w:tcW w:w="198pt" w:type="dxa"/>
            <w:tcBorders>
              <w:start w:val="nil"/>
              <w:end w:val="nil"/>
            </w:tcBorders>
            <w:shd w:val="pct50" w:color="auto" w:fill="auto"/>
          </w:tcPr>
          <w:p w:rsidR="00115F17" w:rsidRDefault="00115F17" w:rsidP="009F5074">
            <w:pPr>
              <w:pStyle w:val="TableText"/>
              <w:spacing w:before="6pt" w:after="6pt"/>
              <w:rPr>
                <w:sz w:val="8"/>
              </w:rPr>
            </w:pPr>
          </w:p>
        </w:tc>
        <w:tc>
          <w:tcPr>
            <w:tcW w:w="185.40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198pt" w:type="dxa"/>
            <w:tcBorders>
              <w:top w:val="nil"/>
            </w:tcBorders>
          </w:tcPr>
          <w:p w:rsidR="0025481B" w:rsidRPr="00FC03A0" w:rsidRDefault="0025481B" w:rsidP="00136BDA">
            <w:pPr>
              <w:pStyle w:val="TableTextindex"/>
            </w:pPr>
          </w:p>
        </w:tc>
        <w:tc>
          <w:tcPr>
            <w:tcW w:w="185.40pt" w:type="dxa"/>
            <w:tcBorders>
              <w:top w:val="nil"/>
            </w:tcBorders>
          </w:tcPr>
          <w:p w:rsidR="0025481B" w:rsidRPr="00FC03A0" w:rsidRDefault="0025481B" w:rsidP="002E1ADC">
            <w:pPr>
              <w:pStyle w:val="TableTextindex"/>
            </w:pPr>
          </w:p>
        </w:tc>
      </w:tr>
      <w:tr w:rsidR="0025481B">
        <w:trPr>
          <w:cantSplit/>
        </w:trPr>
        <w:tc>
          <w:tcPr>
            <w:tcW w:w="198pt" w:type="dxa"/>
          </w:tcPr>
          <w:p w:rsidR="0025481B" w:rsidRPr="00FC03A0" w:rsidRDefault="0025481B" w:rsidP="00136BDA">
            <w:pPr>
              <w:pStyle w:val="TableTextindex"/>
              <w:rPr>
                <w:lang w:val="en-AU"/>
              </w:rPr>
            </w:pPr>
          </w:p>
        </w:tc>
        <w:tc>
          <w:tcPr>
            <w:tcW w:w="185.40pt" w:type="dxa"/>
          </w:tcPr>
          <w:p w:rsidR="0025481B" w:rsidRPr="00FC03A0"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r w:rsidR="0025481B">
        <w:trPr>
          <w:cantSplit/>
        </w:trPr>
        <w:tc>
          <w:tcPr>
            <w:tcW w:w="198pt" w:type="dxa"/>
          </w:tcPr>
          <w:p w:rsidR="0025481B" w:rsidRDefault="0025481B" w:rsidP="00136BDA">
            <w:pPr>
              <w:pStyle w:val="TableTextindex"/>
            </w:pPr>
          </w:p>
        </w:tc>
        <w:tc>
          <w:tcPr>
            <w:tcW w:w="185.40pt" w:type="dxa"/>
          </w:tcPr>
          <w:p w:rsidR="0025481B" w:rsidRDefault="0025481B" w:rsidP="00136BDA">
            <w:pPr>
              <w:pStyle w:val="TableTextindex"/>
            </w:pPr>
          </w:p>
        </w:tc>
      </w:tr>
    </w:tbl>
    <w:p w:rsidR="00115F17" w:rsidRDefault="00115F17" w:rsidP="00115F17">
      <w:pPr>
        <w:pStyle w:val="a0"/>
      </w:pPr>
    </w:p>
    <w:p w:rsidR="00115F17" w:rsidRDefault="00115F17" w:rsidP="00115F17">
      <w:pPr>
        <w:pStyle w:val="HeadingBar"/>
      </w:pPr>
    </w:p>
    <w:p w:rsidR="00115F17" w:rsidRDefault="00115F17" w:rsidP="00115F17">
      <w:pPr>
        <w:keepNext/>
        <w:keepLines/>
        <w:spacing w:before="6pt" w:after="6pt"/>
        <w:rPr>
          <w:b/>
          <w:sz w:val="24"/>
        </w:rPr>
      </w:pPr>
      <w:r>
        <w:rPr>
          <w:rFonts w:hint="eastAsia"/>
          <w:b/>
          <w:sz w:val="24"/>
        </w:rPr>
        <w:t>分发</w:t>
      </w:r>
    </w:p>
    <w:p w:rsidR="00136BDA" w:rsidRDefault="00136BDA" w:rsidP="00136BDA">
      <w:pPr>
        <w:pStyle w:val="a0"/>
      </w:pPr>
    </w:p>
    <w:tbl>
      <w:tblPr>
        <w:tblW w:w="0pt" w:type="dxa"/>
        <w:tblInd w:w="126pt" w:type="dxa"/>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ayout w:type="fixed"/>
        <w:tblLook w:firstRow="0" w:lastRow="0" w:firstColumn="0" w:lastColumn="0" w:noHBand="0" w:noVBand="0"/>
      </w:tblPr>
      <w:tblGrid>
        <w:gridCol w:w="1088"/>
        <w:gridCol w:w="3259"/>
        <w:gridCol w:w="3429"/>
      </w:tblGrid>
      <w:tr w:rsidR="00115F17">
        <w:trPr>
          <w:cantSplit/>
          <w:tblHeader/>
        </w:trPr>
        <w:tc>
          <w:tcPr>
            <w:tcW w:w="54.40pt" w:type="dxa"/>
            <w:tcBorders>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拷贝编号</w:t>
            </w:r>
          </w:p>
        </w:tc>
        <w:tc>
          <w:tcPr>
            <w:tcW w:w="162.95pt" w:type="dxa"/>
            <w:tcBorders>
              <w:start w:val="nil"/>
              <w:bottom w:val="nil"/>
              <w:end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姓名</w:t>
            </w:r>
          </w:p>
        </w:tc>
        <w:tc>
          <w:tcPr>
            <w:tcW w:w="171.45pt" w:type="dxa"/>
            <w:tcBorders>
              <w:start w:val="nil"/>
              <w:bottom w:val="nil"/>
            </w:tcBorders>
            <w:shd w:val="pct10" w:color="auto" w:fill="auto"/>
          </w:tcPr>
          <w:p w:rsidR="00115F17" w:rsidRPr="008F576A" w:rsidRDefault="00115F17" w:rsidP="00136BDA">
            <w:pPr>
              <w:pStyle w:val="TableHeading"/>
              <w:ind w:startChars="0" w:start="0pt" w:end="10pt"/>
              <w:rPr>
                <w:sz w:val="16"/>
                <w:szCs w:val="16"/>
              </w:rPr>
            </w:pPr>
            <w:r w:rsidRPr="008F576A">
              <w:rPr>
                <w:rFonts w:hint="eastAsia"/>
                <w:sz w:val="16"/>
                <w:szCs w:val="16"/>
              </w:rPr>
              <w:t>位置</w:t>
            </w:r>
            <w:r w:rsidRPr="008F576A">
              <w:rPr>
                <w:rFonts w:hint="eastAsia"/>
                <w:sz w:val="16"/>
                <w:szCs w:val="16"/>
              </w:rPr>
              <w:t>/</w:t>
            </w:r>
            <w:r w:rsidRPr="008F576A">
              <w:rPr>
                <w:rFonts w:hint="eastAsia"/>
                <w:sz w:val="16"/>
                <w:szCs w:val="16"/>
              </w:rPr>
              <w:t>岗位</w:t>
            </w:r>
          </w:p>
        </w:tc>
      </w:tr>
      <w:tr w:rsidR="00115F17">
        <w:trPr>
          <w:cantSplit/>
          <w:trHeight w:hRule="exact" w:val="60"/>
          <w:tblHeader/>
        </w:trPr>
        <w:tc>
          <w:tcPr>
            <w:tcW w:w="54.40pt" w:type="dxa"/>
            <w:tcBorders>
              <w:start w:val="nil"/>
              <w:end w:val="nil"/>
            </w:tcBorders>
            <w:shd w:val="pct50" w:color="auto" w:fill="auto"/>
          </w:tcPr>
          <w:p w:rsidR="00115F17" w:rsidRDefault="00115F17" w:rsidP="009F5074">
            <w:pPr>
              <w:pStyle w:val="TableText"/>
              <w:spacing w:before="6pt" w:after="6pt"/>
              <w:rPr>
                <w:sz w:val="8"/>
              </w:rPr>
            </w:pPr>
          </w:p>
        </w:tc>
        <w:tc>
          <w:tcPr>
            <w:tcW w:w="162.95pt" w:type="dxa"/>
            <w:tcBorders>
              <w:start w:val="nil"/>
              <w:end w:val="nil"/>
            </w:tcBorders>
            <w:shd w:val="pct50" w:color="auto" w:fill="auto"/>
          </w:tcPr>
          <w:p w:rsidR="00115F17" w:rsidRDefault="00115F17" w:rsidP="009F5074">
            <w:pPr>
              <w:pStyle w:val="TableText"/>
              <w:spacing w:before="6pt" w:after="6pt"/>
              <w:rPr>
                <w:sz w:val="8"/>
              </w:rPr>
            </w:pPr>
          </w:p>
        </w:tc>
        <w:tc>
          <w:tcPr>
            <w:tcW w:w="171.45pt" w:type="dxa"/>
            <w:tcBorders>
              <w:start w:val="nil"/>
              <w:end w:val="nil"/>
            </w:tcBorders>
            <w:shd w:val="pct50" w:color="auto" w:fill="auto"/>
          </w:tcPr>
          <w:p w:rsidR="00115F17" w:rsidRDefault="00115F17" w:rsidP="009F5074">
            <w:pPr>
              <w:pStyle w:val="TableText"/>
              <w:spacing w:before="6pt" w:after="6pt"/>
              <w:rPr>
                <w:sz w:val="8"/>
              </w:rPr>
            </w:pPr>
          </w:p>
        </w:tc>
      </w:tr>
      <w:tr w:rsidR="0025481B">
        <w:trPr>
          <w:cantSplit/>
        </w:trPr>
        <w:tc>
          <w:tcPr>
            <w:tcW w:w="54.40pt" w:type="dxa"/>
            <w:tcBorders>
              <w:top w:val="nil"/>
            </w:tcBorders>
          </w:tcPr>
          <w:p w:rsidR="0025481B" w:rsidRDefault="0025481B" w:rsidP="00136BDA">
            <w:pPr>
              <w:pStyle w:val="TableTextindex"/>
            </w:pPr>
          </w:p>
        </w:tc>
        <w:tc>
          <w:tcPr>
            <w:tcW w:w="162.95pt" w:type="dxa"/>
            <w:tcBorders>
              <w:top w:val="nil"/>
            </w:tcBorders>
          </w:tcPr>
          <w:p w:rsidR="0025481B" w:rsidRPr="00FC03A0" w:rsidRDefault="0025481B" w:rsidP="00136BDA">
            <w:pPr>
              <w:pStyle w:val="TableTextindex"/>
              <w:rPr>
                <w:rFonts w:ascii="宋体"/>
              </w:rPr>
            </w:pPr>
          </w:p>
        </w:tc>
        <w:tc>
          <w:tcPr>
            <w:tcW w:w="171.45pt" w:type="dxa"/>
            <w:tcBorders>
              <w:top w:val="nil"/>
            </w:tcBorders>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Pr="00FC03A0" w:rsidRDefault="0025481B" w:rsidP="00136BDA">
            <w:pPr>
              <w:pStyle w:val="TableTextindex"/>
              <w:rPr>
                <w:rFonts w:ascii="宋体"/>
              </w:rPr>
            </w:pPr>
          </w:p>
        </w:tc>
        <w:tc>
          <w:tcPr>
            <w:tcW w:w="171.45pt" w:type="dxa"/>
          </w:tcPr>
          <w:p w:rsidR="0025481B" w:rsidRPr="00FC03A0" w:rsidRDefault="0025481B" w:rsidP="00136BDA">
            <w:pPr>
              <w:pStyle w:val="TableTextindex"/>
              <w:rPr>
                <w:rFonts w:ascii="宋体"/>
              </w:rPr>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r w:rsidR="0025481B">
        <w:trPr>
          <w:cantSplit/>
        </w:trPr>
        <w:tc>
          <w:tcPr>
            <w:tcW w:w="54.40pt" w:type="dxa"/>
          </w:tcPr>
          <w:p w:rsidR="0025481B" w:rsidRDefault="0025481B" w:rsidP="00136BDA">
            <w:pPr>
              <w:pStyle w:val="TableTextindex"/>
            </w:pPr>
          </w:p>
        </w:tc>
        <w:tc>
          <w:tcPr>
            <w:tcW w:w="162.95pt" w:type="dxa"/>
          </w:tcPr>
          <w:p w:rsidR="0025481B" w:rsidRDefault="0025481B" w:rsidP="00136BDA">
            <w:pPr>
              <w:pStyle w:val="TableTextindex"/>
            </w:pPr>
          </w:p>
        </w:tc>
        <w:tc>
          <w:tcPr>
            <w:tcW w:w="171.45pt" w:type="dxa"/>
          </w:tcPr>
          <w:p w:rsidR="0025481B" w:rsidRDefault="0025481B" w:rsidP="00136BDA">
            <w:pPr>
              <w:pStyle w:val="TableTextindex"/>
            </w:pPr>
          </w:p>
        </w:tc>
      </w:tr>
    </w:tbl>
    <w:p w:rsidR="00115F17" w:rsidRDefault="00115F17" w:rsidP="00115F17">
      <w:pPr>
        <w:pStyle w:val="Note"/>
        <w:numPr>
          <w:ilvl w:val="0"/>
          <w:numId w:val="5"/>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rsidR="00115F17" w:rsidRDefault="00115F17" w:rsidP="00115F17">
      <w:pPr>
        <w:pStyle w:val="a0"/>
      </w:pPr>
    </w:p>
    <w:p w:rsidR="00CA30F5" w:rsidRDefault="0033049F">
      <w:pPr>
        <w:pStyle w:val="TOC1"/>
      </w:pPr>
      <w:r>
        <w:rPr>
          <w:rFonts w:hint="eastAsia"/>
        </w:rPr>
        <w:lastRenderedPageBreak/>
        <w:t>目录</w:t>
      </w:r>
    </w:p>
    <w:p w:rsidR="00BD5CE9" w:rsidRDefault="00CA30F5">
      <w:pPr>
        <w:pStyle w:val="20"/>
        <w:rPr>
          <w:rFonts w:asciiTheme="minorHAnsi" w:eastAsiaTheme="minorEastAsia" w:hAnsiTheme="minorHAnsi" w:cstheme="minorBidi"/>
          <w:noProof/>
          <w:kern w:val="2"/>
          <w:sz w:val="21"/>
          <w:szCs w:val="22"/>
        </w:rPr>
      </w:pPr>
      <w:r>
        <w:fldChar w:fldCharType="begin"/>
      </w:r>
      <w:r>
        <w:instrText xml:space="preserve"> TOC \o "2-3" </w:instrText>
      </w:r>
      <w:r>
        <w:fldChar w:fldCharType="separate"/>
      </w:r>
      <w:r w:rsidR="00BD5CE9">
        <w:rPr>
          <w:rFonts w:hint="eastAsia"/>
          <w:noProof/>
        </w:rPr>
        <w:t>文档控制</w:t>
      </w:r>
      <w:r w:rsidR="00BD5CE9">
        <w:rPr>
          <w:noProof/>
        </w:rPr>
        <w:tab/>
      </w:r>
      <w:r w:rsidR="00BD5CE9">
        <w:rPr>
          <w:noProof/>
        </w:rPr>
        <w:fldChar w:fldCharType="begin"/>
      </w:r>
      <w:r w:rsidR="00BD5CE9">
        <w:rPr>
          <w:noProof/>
        </w:rPr>
        <w:instrText xml:space="preserve"> PAGEREF _Toc387845873 \h </w:instrText>
      </w:r>
      <w:r w:rsidR="00BD5CE9">
        <w:rPr>
          <w:noProof/>
        </w:rPr>
      </w:r>
      <w:r w:rsidR="00BD5CE9">
        <w:rPr>
          <w:noProof/>
        </w:rPr>
        <w:fldChar w:fldCharType="separate"/>
      </w:r>
      <w:r w:rsidR="00BD5CE9">
        <w:rPr>
          <w:noProof/>
        </w:rPr>
        <w:t>ii</w:t>
      </w:r>
      <w:r w:rsidR="00BD5CE9">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概述</w:t>
      </w:r>
      <w:r>
        <w:rPr>
          <w:noProof/>
        </w:rPr>
        <w:tab/>
      </w:r>
      <w:r>
        <w:rPr>
          <w:noProof/>
        </w:rPr>
        <w:fldChar w:fldCharType="begin"/>
      </w:r>
      <w:r>
        <w:rPr>
          <w:noProof/>
        </w:rPr>
        <w:instrText xml:space="preserve"> PAGEREF _Toc387845874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工具说明</w:t>
      </w:r>
      <w:r>
        <w:rPr>
          <w:noProof/>
        </w:rPr>
        <w:tab/>
      </w:r>
      <w:r>
        <w:rPr>
          <w:noProof/>
        </w:rPr>
        <w:fldChar w:fldCharType="begin"/>
      </w:r>
      <w:r>
        <w:rPr>
          <w:noProof/>
        </w:rPr>
        <w:instrText xml:space="preserve"> PAGEREF _Toc387845875 \h </w:instrText>
      </w:r>
      <w:r>
        <w:rPr>
          <w:noProof/>
        </w:rPr>
      </w:r>
      <w:r>
        <w:rPr>
          <w:noProof/>
        </w:rPr>
        <w:fldChar w:fldCharType="separate"/>
      </w:r>
      <w:r>
        <w:rPr>
          <w:noProof/>
        </w:rPr>
        <w:t>4</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代码目录结构</w:t>
      </w:r>
      <w:r>
        <w:rPr>
          <w:noProof/>
        </w:rPr>
        <w:tab/>
      </w:r>
      <w:r>
        <w:rPr>
          <w:noProof/>
        </w:rPr>
        <w:fldChar w:fldCharType="begin"/>
      </w:r>
      <w:r>
        <w:rPr>
          <w:noProof/>
        </w:rPr>
        <w:instrText xml:space="preserve"> PAGEREF _Toc387845876 \h </w:instrText>
      </w:r>
      <w:r>
        <w:rPr>
          <w:noProof/>
        </w:rPr>
      </w:r>
      <w:r>
        <w:rPr>
          <w:noProof/>
        </w:rPr>
        <w:fldChar w:fldCharType="separate"/>
      </w:r>
      <w:r>
        <w:rPr>
          <w:noProof/>
        </w:rPr>
        <w:t>5</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程序下载</w:t>
      </w:r>
      <w:r>
        <w:rPr>
          <w:noProof/>
        </w:rPr>
        <w:tab/>
      </w:r>
      <w:r>
        <w:rPr>
          <w:noProof/>
        </w:rPr>
        <w:fldChar w:fldCharType="begin"/>
      </w:r>
      <w:r>
        <w:rPr>
          <w:noProof/>
        </w:rPr>
        <w:instrText xml:space="preserve"> PAGEREF _Toc387845877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_Toc387845878 \h </w:instrText>
      </w:r>
      <w:r>
        <w:rPr>
          <w:noProof/>
        </w:rPr>
      </w:r>
      <w:r>
        <w:rPr>
          <w:noProof/>
        </w:rPr>
        <w:fldChar w:fldCharType="separate"/>
      </w:r>
      <w:r>
        <w:rPr>
          <w:noProof/>
        </w:rPr>
        <w:t>7</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列表文件说明</w:t>
      </w:r>
      <w:r>
        <w:rPr>
          <w:noProof/>
        </w:rPr>
        <w:tab/>
      </w:r>
      <w:r>
        <w:rPr>
          <w:noProof/>
        </w:rPr>
        <w:fldChar w:fldCharType="begin"/>
      </w:r>
      <w:r>
        <w:rPr>
          <w:noProof/>
        </w:rPr>
        <w:instrText xml:space="preserve"> PAGEREF _Toc387845879 \h </w:instrText>
      </w:r>
      <w:r>
        <w:rPr>
          <w:noProof/>
        </w:rPr>
      </w:r>
      <w:r>
        <w:rPr>
          <w:noProof/>
        </w:rPr>
        <w:fldChar w:fldCharType="separate"/>
      </w:r>
      <w:r>
        <w:rPr>
          <w:noProof/>
        </w:rPr>
        <w:t>7</w:t>
      </w:r>
      <w:r>
        <w:rPr>
          <w:noProof/>
        </w:rPr>
        <w:fldChar w:fldCharType="end"/>
      </w:r>
    </w:p>
    <w:p w:rsidR="00BD5CE9" w:rsidRDefault="00BD5CE9">
      <w:pPr>
        <w:pStyle w:val="20"/>
        <w:rPr>
          <w:rFonts w:asciiTheme="minorHAnsi" w:eastAsiaTheme="minorEastAsia" w:hAnsiTheme="minorHAnsi" w:cstheme="minorBidi"/>
          <w:noProof/>
          <w:kern w:val="2"/>
          <w:sz w:val="21"/>
          <w:szCs w:val="22"/>
        </w:rPr>
      </w:pPr>
      <w:r>
        <w:rPr>
          <w:rFonts w:hint="eastAsia"/>
          <w:noProof/>
        </w:rPr>
        <w:t>程序安装</w:t>
      </w:r>
      <w:r>
        <w:rPr>
          <w:noProof/>
        </w:rPr>
        <w:tab/>
      </w:r>
      <w:r>
        <w:rPr>
          <w:noProof/>
        </w:rPr>
        <w:fldChar w:fldCharType="begin"/>
      </w:r>
      <w:r>
        <w:rPr>
          <w:noProof/>
        </w:rPr>
        <w:instrText xml:space="preserve"> PAGEREF _Toc387845880 \h </w:instrText>
      </w:r>
      <w:r>
        <w:rPr>
          <w:noProof/>
        </w:rPr>
      </w:r>
      <w:r>
        <w:rPr>
          <w:noProof/>
        </w:rPr>
        <w:fldChar w:fldCharType="separate"/>
      </w:r>
      <w:r>
        <w:rPr>
          <w:noProof/>
        </w:rPr>
        <w:t>10</w:t>
      </w:r>
      <w:r>
        <w:rPr>
          <w:noProof/>
        </w:rPr>
        <w:fldChar w:fldCharType="end"/>
      </w:r>
    </w:p>
    <w:p w:rsidR="00BD5CE9" w:rsidRDefault="00BD5CE9">
      <w:pPr>
        <w:pStyle w:val="30"/>
        <w:rPr>
          <w:rFonts w:asciiTheme="minorHAnsi" w:eastAsiaTheme="minorEastAsia" w:hAnsiTheme="minorHAnsi" w:cstheme="minorBidi"/>
          <w:noProof/>
          <w:kern w:val="2"/>
          <w:sz w:val="21"/>
          <w:szCs w:val="22"/>
        </w:rPr>
      </w:pPr>
      <w:r>
        <w:rPr>
          <w:rFonts w:hint="eastAsia"/>
          <w:noProof/>
        </w:rPr>
        <w:t>配置文件</w:t>
      </w:r>
      <w:r>
        <w:rPr>
          <w:noProof/>
        </w:rPr>
        <w:tab/>
      </w:r>
      <w:r>
        <w:rPr>
          <w:noProof/>
        </w:rPr>
        <w:fldChar w:fldCharType="begin"/>
      </w:r>
      <w:r>
        <w:rPr>
          <w:noProof/>
        </w:rPr>
        <w:instrText xml:space="preserve"> PAGEREF _Toc387845881 \h </w:instrText>
      </w:r>
      <w:r>
        <w:rPr>
          <w:noProof/>
        </w:rPr>
      </w:r>
      <w:r>
        <w:rPr>
          <w:noProof/>
        </w:rPr>
        <w:fldChar w:fldCharType="separate"/>
      </w:r>
      <w:r>
        <w:rPr>
          <w:noProof/>
        </w:rPr>
        <w:t>10</w:t>
      </w:r>
      <w:r>
        <w:rPr>
          <w:noProof/>
        </w:rPr>
        <w:fldChar w:fldCharType="end"/>
      </w:r>
    </w:p>
    <w:p w:rsidR="00CA30F5" w:rsidRDefault="00CA30F5">
      <w:r>
        <w:fldChar w:fldCharType="end"/>
      </w:r>
    </w:p>
    <w:p w:rsidR="00CA30F5" w:rsidRDefault="00CA30F5">
      <w:pPr>
        <w:pStyle w:val="Note"/>
        <w:numPr>
          <w:ilvl w:val="0"/>
          <w:numId w:val="1"/>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CA30F5" w:rsidRDefault="00CA30F5"/>
    <w:p w:rsidR="00CA30F5" w:rsidRDefault="00CA30F5">
      <w:pPr>
        <w:pStyle w:val="a0"/>
        <w:sectPr w:rsidR="00CA30F5" w:rsidSect="005A14E7">
          <w:headerReference w:type="default" r:id="rId8"/>
          <w:footerReference w:type="default" r:id="rId9"/>
          <w:footerReference w:type="first" r:id="rId10"/>
          <w:pgSz w:w="595.35pt" w:h="841.70pt" w:code="1"/>
          <w:pgMar w:top="78.30pt" w:right="36pt" w:bottom="54pt" w:left="36pt" w:header="21.60pt" w:footer="21.60pt" w:gutter="18pt"/>
          <w:pgNumType w:fmt="lowerRoman" w:start="1"/>
          <w:cols w:space="36pt"/>
          <w:titlePg/>
          <w:docGrid w:linePitch="272"/>
        </w:sectPr>
      </w:pPr>
    </w:p>
    <w:p w:rsidR="002C6784" w:rsidRDefault="002C6784" w:rsidP="002C6784">
      <w:pPr>
        <w:pStyle w:val="2"/>
      </w:pPr>
      <w:bookmarkStart w:id="9" w:name="_Toc77757125"/>
      <w:bookmarkStart w:id="10" w:name="_Toc77757184"/>
      <w:bookmarkStart w:id="11" w:name="_Toc77757400"/>
      <w:bookmarkStart w:id="12" w:name="_Toc387845874"/>
      <w:r w:rsidRPr="00EF3309">
        <w:rPr>
          <w:rFonts w:hint="eastAsia"/>
        </w:rPr>
        <w:lastRenderedPageBreak/>
        <w:t>概述</w:t>
      </w:r>
      <w:bookmarkEnd w:id="9"/>
      <w:bookmarkEnd w:id="10"/>
      <w:bookmarkEnd w:id="11"/>
      <w:bookmarkEnd w:id="12"/>
    </w:p>
    <w:p w:rsidR="00DB2A7C" w:rsidRDefault="00DB2A7C" w:rsidP="00DB2A7C">
      <w:pPr>
        <w:pStyle w:val="a0"/>
      </w:pPr>
      <w:r>
        <w:rPr>
          <w:rFonts w:hint="eastAsia"/>
        </w:rPr>
        <w:t>本文主要描述</w:t>
      </w:r>
      <w:r w:rsidR="00777397">
        <w:rPr>
          <w:rFonts w:hint="eastAsia"/>
        </w:rPr>
        <w:t>客户</w:t>
      </w:r>
      <w:proofErr w:type="gramStart"/>
      <w:r w:rsidR="00777397">
        <w:rPr>
          <w:rFonts w:hint="eastAsia"/>
        </w:rPr>
        <w:t>化</w:t>
      </w:r>
      <w:r w:rsidR="00D53618">
        <w:t>开发</w:t>
      </w:r>
      <w:proofErr w:type="gramEnd"/>
      <w:r w:rsidR="00D53618">
        <w:rPr>
          <w:rFonts w:hint="eastAsia"/>
        </w:rPr>
        <w:t>下载</w:t>
      </w:r>
      <w:r w:rsidR="00D53618">
        <w:t>安装工具</w:t>
      </w:r>
      <w:r>
        <w:rPr>
          <w:rFonts w:hint="eastAsia"/>
        </w:rPr>
        <w:t>。</w:t>
      </w:r>
    </w:p>
    <w:p w:rsidR="00D53618" w:rsidRPr="00B83C74" w:rsidRDefault="00D53618" w:rsidP="00D53618">
      <w:pPr>
        <w:pStyle w:val="HeadingBar"/>
      </w:pPr>
    </w:p>
    <w:p w:rsidR="00D53618" w:rsidRDefault="00D53618" w:rsidP="00D53618">
      <w:pPr>
        <w:pStyle w:val="3"/>
      </w:pPr>
      <w:bookmarkStart w:id="13" w:name="_Toc387845875"/>
      <w:r>
        <w:rPr>
          <w:rFonts w:hint="eastAsia"/>
        </w:rPr>
        <w:t>工具</w:t>
      </w:r>
      <w:r>
        <w:t>说明</w:t>
      </w:r>
      <w:bookmarkEnd w:id="13"/>
    </w:p>
    <w:p w:rsidR="000E3429" w:rsidRDefault="00D53618" w:rsidP="000E3429">
      <w:pPr>
        <w:pStyle w:val="a0"/>
      </w:pPr>
      <w:r>
        <w:rPr>
          <w:rFonts w:hint="eastAsia"/>
        </w:rPr>
        <w:t>目录</w:t>
      </w:r>
      <w:r>
        <w:t>结构</w:t>
      </w:r>
    </w:p>
    <w:p w:rsidR="00D53618" w:rsidRDefault="00D53618" w:rsidP="000E3429">
      <w:pPr>
        <w:pStyle w:val="a0"/>
      </w:pPr>
      <w:r>
        <w:t>lib</w:t>
      </w:r>
      <w:r>
        <w:tab/>
      </w:r>
      <w:r>
        <w:rPr>
          <w:rFonts w:hint="eastAsia"/>
        </w:rPr>
        <w:t>公用程序，及公用代码库，</w:t>
      </w:r>
    </w:p>
    <w:p w:rsidR="00D53618" w:rsidRDefault="00D53618" w:rsidP="000E3429">
      <w:pPr>
        <w:pStyle w:val="a0"/>
      </w:pPr>
      <w:r>
        <w:tab/>
        <w:t xml:space="preserve">plink.exe </w:t>
      </w:r>
      <w:proofErr w:type="spellStart"/>
      <w:r>
        <w:t>ssh</w:t>
      </w:r>
      <w:proofErr w:type="spellEnd"/>
      <w:r>
        <w:rPr>
          <w:rFonts w:hint="eastAsia"/>
        </w:rPr>
        <w:t>工具，用于</w:t>
      </w:r>
      <w:proofErr w:type="spellStart"/>
      <w:r>
        <w:t>ssh</w:t>
      </w:r>
      <w:proofErr w:type="spellEnd"/>
      <w:r>
        <w:rPr>
          <w:rFonts w:hint="eastAsia"/>
        </w:rPr>
        <w:t>执行命令</w:t>
      </w:r>
    </w:p>
    <w:p w:rsidR="00D53618" w:rsidRDefault="00D53618" w:rsidP="000E3429">
      <w:pPr>
        <w:pStyle w:val="a0"/>
      </w:pPr>
      <w:r>
        <w:tab/>
        <w:t xml:space="preserve">pscp.exe </w:t>
      </w:r>
      <w:proofErr w:type="spellStart"/>
      <w:r>
        <w:t>scp</w:t>
      </w:r>
      <w:proofErr w:type="spellEnd"/>
      <w:r>
        <w:rPr>
          <w:rFonts w:hint="eastAsia"/>
        </w:rPr>
        <w:t>工具，用于</w:t>
      </w:r>
      <w:proofErr w:type="spellStart"/>
      <w:r>
        <w:t>ssh</w:t>
      </w:r>
      <w:proofErr w:type="spellEnd"/>
      <w:r>
        <w:rPr>
          <w:rFonts w:hint="eastAsia"/>
        </w:rPr>
        <w:t>上传下载文件</w:t>
      </w:r>
    </w:p>
    <w:p w:rsidR="00D53618" w:rsidRDefault="00D53618" w:rsidP="000E3429">
      <w:pPr>
        <w:pStyle w:val="a0"/>
      </w:pPr>
      <w:r>
        <w:tab/>
        <w:t xml:space="preserve">aspjson.vbs </w:t>
      </w:r>
      <w:proofErr w:type="spellStart"/>
      <w:r>
        <w:t>json</w:t>
      </w:r>
      <w:proofErr w:type="spellEnd"/>
      <w:r>
        <w:rPr>
          <w:rFonts w:hint="eastAsia"/>
        </w:rPr>
        <w:t>解析库</w:t>
      </w:r>
    </w:p>
    <w:p w:rsidR="00D53618" w:rsidRDefault="00D53618" w:rsidP="000E3429">
      <w:pPr>
        <w:pStyle w:val="a0"/>
      </w:pPr>
      <w:r>
        <w:t xml:space="preserve">        lib.vbs </w:t>
      </w:r>
      <w:r>
        <w:rPr>
          <w:rFonts w:hint="eastAsia"/>
        </w:rPr>
        <w:t>公用函数库</w:t>
      </w:r>
    </w:p>
    <w:p w:rsidR="00D53618" w:rsidRDefault="00D53618" w:rsidP="00D53618">
      <w:pPr>
        <w:pStyle w:val="a0"/>
        <w:ind w:start="0pt"/>
      </w:pPr>
      <w:r>
        <w:tab/>
      </w:r>
      <w:r>
        <w:tab/>
        <w:t xml:space="preserve">            lib\download </w:t>
      </w:r>
      <w:r>
        <w:rPr>
          <w:rFonts w:hint="eastAsia"/>
        </w:rPr>
        <w:t>下载脚本目录</w:t>
      </w:r>
    </w:p>
    <w:p w:rsidR="00D53618" w:rsidRDefault="00D53618" w:rsidP="00D53618">
      <w:pPr>
        <w:pStyle w:val="a0"/>
        <w:ind w:start="0pt"/>
      </w:pPr>
      <w:r>
        <w:tab/>
      </w:r>
      <w:r>
        <w:tab/>
      </w:r>
      <w:r>
        <w:tab/>
      </w:r>
      <w:proofErr w:type="spellStart"/>
      <w:r>
        <w:t>download.cfg</w:t>
      </w:r>
      <w:proofErr w:type="spellEnd"/>
      <w:r>
        <w:t>:</w:t>
      </w:r>
      <w:r>
        <w:rPr>
          <w:rFonts w:hint="eastAsia"/>
        </w:rPr>
        <w:t>下载脚本配置文件</w:t>
      </w:r>
    </w:p>
    <w:p w:rsidR="00D53618" w:rsidRDefault="00D53618" w:rsidP="00D53618">
      <w:pPr>
        <w:pStyle w:val="a0"/>
        <w:ind w:start="0pt"/>
      </w:pPr>
      <w:r>
        <w:tab/>
      </w:r>
      <w:r>
        <w:tab/>
      </w:r>
      <w:r>
        <w:tab/>
      </w:r>
      <w:proofErr w:type="spellStart"/>
      <w:r>
        <w:t>download.pl:perl</w:t>
      </w:r>
      <w:proofErr w:type="spellEnd"/>
      <w:r>
        <w:rPr>
          <w:rFonts w:hint="eastAsia"/>
        </w:rPr>
        <w:t>下载脚本</w:t>
      </w:r>
    </w:p>
    <w:p w:rsidR="00D53618" w:rsidRDefault="00D53618" w:rsidP="00D53618">
      <w:pPr>
        <w:pStyle w:val="a0"/>
        <w:ind w:start="0pt"/>
      </w:pPr>
      <w:r>
        <w:tab/>
      </w:r>
      <w:r>
        <w:tab/>
      </w:r>
      <w:r>
        <w:tab/>
        <w:t>slc_getddl_all.sh:</w:t>
      </w:r>
      <w:r>
        <w:rPr>
          <w:rFonts w:hint="eastAsia"/>
        </w:rPr>
        <w:t>数据库对象下载脚本</w:t>
      </w:r>
    </w:p>
    <w:p w:rsidR="00D53618" w:rsidRDefault="00D53618" w:rsidP="00D53618">
      <w:pPr>
        <w:pStyle w:val="a0"/>
        <w:ind w:start="0pt"/>
      </w:pPr>
      <w:r>
        <w:tab/>
      </w:r>
      <w:r>
        <w:tab/>
        <w:t xml:space="preserve">            lib\install  </w:t>
      </w:r>
      <w:r>
        <w:rPr>
          <w:rFonts w:hint="eastAsia"/>
        </w:rPr>
        <w:t>安装脚本目录</w:t>
      </w:r>
    </w:p>
    <w:p w:rsidR="00D53618" w:rsidRDefault="00D53618" w:rsidP="00D53618">
      <w:pPr>
        <w:pStyle w:val="a0"/>
        <w:ind w:start="0pt"/>
      </w:pPr>
      <w:r>
        <w:tab/>
      </w:r>
      <w:r>
        <w:tab/>
      </w:r>
      <w:r>
        <w:tab/>
      </w:r>
      <w:proofErr w:type="spellStart"/>
      <w:r>
        <w:t>install.cfg</w:t>
      </w:r>
      <w:proofErr w:type="spellEnd"/>
      <w:r>
        <w:t>:</w:t>
      </w:r>
      <w:r>
        <w:rPr>
          <w:rFonts w:hint="eastAsia"/>
        </w:rPr>
        <w:t>安装配置文件</w:t>
      </w:r>
    </w:p>
    <w:p w:rsidR="00D53618" w:rsidRDefault="00D53618" w:rsidP="00D53618">
      <w:pPr>
        <w:pStyle w:val="a0"/>
        <w:ind w:start="0pt"/>
      </w:pPr>
      <w:r>
        <w:tab/>
      </w:r>
      <w:r>
        <w:tab/>
      </w:r>
      <w:r>
        <w:tab/>
      </w:r>
      <w:proofErr w:type="spellStart"/>
      <w:r>
        <w:t>install.pl:perl</w:t>
      </w:r>
      <w:proofErr w:type="spellEnd"/>
      <w:r>
        <w:rPr>
          <w:rFonts w:hint="eastAsia"/>
        </w:rPr>
        <w:t>安装脚本</w:t>
      </w:r>
    </w:p>
    <w:p w:rsidR="00D53618" w:rsidRDefault="00D53618" w:rsidP="00D53618">
      <w:pPr>
        <w:pStyle w:val="a0"/>
        <w:ind w:start="0pt"/>
      </w:pPr>
      <w:r>
        <w:t xml:space="preserve">                                                   lib\common </w:t>
      </w:r>
      <w:r>
        <w:rPr>
          <w:rFonts w:hint="eastAsia"/>
        </w:rPr>
        <w:t>其他安装所需文件</w:t>
      </w:r>
    </w:p>
    <w:p w:rsidR="00D53618" w:rsidRDefault="00D53618" w:rsidP="00D53618">
      <w:pPr>
        <w:pStyle w:val="a0"/>
        <w:ind w:start="0pt"/>
      </w:pPr>
      <w:r>
        <w:tab/>
      </w:r>
      <w:r>
        <w:tab/>
      </w:r>
      <w:r>
        <w:tab/>
        <w:t>setenv.sh:</w:t>
      </w:r>
      <w:r>
        <w:rPr>
          <w:rFonts w:hint="eastAsia"/>
        </w:rPr>
        <w:t>环境变量设置脚本</w:t>
      </w:r>
    </w:p>
    <w:p w:rsidR="00D53618" w:rsidRDefault="00D53618" w:rsidP="00D53618">
      <w:pPr>
        <w:pStyle w:val="a0"/>
        <w:ind w:start="0pt"/>
      </w:pPr>
      <w:r>
        <w:tab/>
      </w:r>
      <w:r>
        <w:tab/>
        <w:t xml:space="preserve">            download </w:t>
      </w:r>
      <w:r>
        <w:rPr>
          <w:rFonts w:hint="eastAsia"/>
        </w:rPr>
        <w:t>下载目录</w:t>
      </w:r>
    </w:p>
    <w:p w:rsidR="00D53618" w:rsidRDefault="00D53618" w:rsidP="00D53618">
      <w:pPr>
        <w:pStyle w:val="a0"/>
        <w:ind w:start="0pt"/>
      </w:pPr>
      <w:r>
        <w:tab/>
      </w:r>
      <w:r>
        <w:tab/>
      </w:r>
      <w:r>
        <w:tab/>
        <w:t>download.vbs:</w:t>
      </w:r>
      <w:r>
        <w:rPr>
          <w:rFonts w:hint="eastAsia"/>
        </w:rPr>
        <w:t>下载程序</w:t>
      </w:r>
    </w:p>
    <w:p w:rsidR="00D53618" w:rsidRDefault="00D53618" w:rsidP="00D53618">
      <w:pPr>
        <w:pStyle w:val="a0"/>
        <w:ind w:start="0pt"/>
      </w:pPr>
      <w:r>
        <w:tab/>
      </w:r>
      <w:r>
        <w:tab/>
      </w:r>
      <w:r>
        <w:tab/>
      </w:r>
      <w:proofErr w:type="spellStart"/>
      <w:r>
        <w:t>download_conn.cfg</w:t>
      </w:r>
      <w:proofErr w:type="spellEnd"/>
      <w:r>
        <w:t>:</w:t>
      </w:r>
      <w:r>
        <w:rPr>
          <w:rFonts w:hint="eastAsia"/>
        </w:rPr>
        <w:t>下载配置</w:t>
      </w:r>
    </w:p>
    <w:p w:rsidR="00D53618" w:rsidRDefault="00D53618" w:rsidP="00D53618">
      <w:pPr>
        <w:pStyle w:val="a0"/>
        <w:ind w:start="0pt"/>
      </w:pPr>
      <w:r>
        <w:tab/>
      </w:r>
      <w:r>
        <w:tab/>
      </w:r>
      <w:r>
        <w:tab/>
      </w:r>
      <w:proofErr w:type="spellStart"/>
      <w:r>
        <w:t>listapp.cfg</w:t>
      </w:r>
      <w:proofErr w:type="spellEnd"/>
      <w:r>
        <w:t>:</w:t>
      </w:r>
      <w:r>
        <w:rPr>
          <w:rFonts w:hint="eastAsia"/>
        </w:rPr>
        <w:t>应用代码列表文件</w:t>
      </w:r>
    </w:p>
    <w:p w:rsidR="00D53618" w:rsidRDefault="00D53618" w:rsidP="00D53618">
      <w:pPr>
        <w:pStyle w:val="a0"/>
        <w:ind w:start="0pt"/>
      </w:pPr>
      <w:r>
        <w:tab/>
      </w:r>
      <w:r>
        <w:tab/>
      </w:r>
      <w:r>
        <w:tab/>
      </w:r>
      <w:proofErr w:type="spellStart"/>
      <w:r>
        <w:t>listdb.cfg</w:t>
      </w:r>
      <w:proofErr w:type="spellEnd"/>
      <w:r>
        <w:t>:</w:t>
      </w:r>
      <w:r>
        <w:rPr>
          <w:rFonts w:hint="eastAsia"/>
        </w:rPr>
        <w:t>数据库对象列表文件</w:t>
      </w:r>
    </w:p>
    <w:p w:rsidR="00D53618" w:rsidRDefault="00D53618" w:rsidP="00D53618">
      <w:pPr>
        <w:pStyle w:val="a0"/>
        <w:ind w:start="0pt"/>
      </w:pPr>
      <w:r>
        <w:tab/>
      </w:r>
      <w:r>
        <w:tab/>
        <w:t xml:space="preserve">           install  </w:t>
      </w:r>
      <w:r>
        <w:rPr>
          <w:rFonts w:hint="eastAsia"/>
        </w:rPr>
        <w:t>安装目录</w:t>
      </w:r>
    </w:p>
    <w:p w:rsidR="00D53618" w:rsidRDefault="00D53618" w:rsidP="00D53618">
      <w:pPr>
        <w:pStyle w:val="a0"/>
        <w:ind w:start="0pt"/>
      </w:pPr>
      <w:r>
        <w:tab/>
      </w:r>
      <w:r>
        <w:tab/>
      </w:r>
      <w:r>
        <w:tab/>
        <w:t xml:space="preserve">install.vbs </w:t>
      </w:r>
      <w:r>
        <w:rPr>
          <w:rFonts w:hint="eastAsia"/>
        </w:rPr>
        <w:t>安装程序</w:t>
      </w:r>
    </w:p>
    <w:p w:rsidR="00D53618" w:rsidRDefault="00D53618" w:rsidP="00D53618">
      <w:pPr>
        <w:pStyle w:val="a0"/>
        <w:ind w:start="0pt"/>
      </w:pPr>
      <w:r>
        <w:tab/>
      </w:r>
      <w:r>
        <w:tab/>
      </w:r>
      <w:r>
        <w:tab/>
      </w:r>
      <w:proofErr w:type="spellStart"/>
      <w:r>
        <w:t>install_conn.cfg</w:t>
      </w:r>
      <w:proofErr w:type="spellEnd"/>
      <w:r>
        <w:t xml:space="preserve"> </w:t>
      </w:r>
      <w:r>
        <w:rPr>
          <w:rFonts w:hint="eastAsia"/>
        </w:rPr>
        <w:t>安装配置</w:t>
      </w:r>
    </w:p>
    <w:p w:rsidR="00D53618" w:rsidRDefault="00D53618" w:rsidP="00D53618">
      <w:pPr>
        <w:pStyle w:val="a0"/>
        <w:ind w:start="0pt"/>
      </w:pPr>
    </w:p>
    <w:p w:rsidR="00D53618" w:rsidRDefault="00D53618" w:rsidP="00D53618">
      <w:pPr>
        <w:pStyle w:val="a0"/>
        <w:ind w:start="0pt"/>
      </w:pPr>
      <w:r>
        <w:tab/>
      </w:r>
      <w:r>
        <w:tab/>
        <w:t xml:space="preserve">          </w:t>
      </w:r>
      <w:r>
        <w:rPr>
          <w:rFonts w:hint="eastAsia"/>
        </w:rPr>
        <w:t>执行</w:t>
      </w:r>
      <w:r>
        <w:rPr>
          <w:rFonts w:hint="eastAsia"/>
        </w:rPr>
        <w:t>download\</w:t>
      </w:r>
      <w:r>
        <w:t>download.vbs</w:t>
      </w:r>
      <w:r>
        <w:rPr>
          <w:rFonts w:hint="eastAsia"/>
        </w:rPr>
        <w:t>下载</w:t>
      </w:r>
      <w:r>
        <w:t>代码</w:t>
      </w:r>
    </w:p>
    <w:p w:rsidR="00D53618" w:rsidRPr="00D53618" w:rsidRDefault="00D53618" w:rsidP="00D53618">
      <w:pPr>
        <w:pStyle w:val="a0"/>
        <w:ind w:start="0pt"/>
      </w:pPr>
      <w:r>
        <w:tab/>
      </w:r>
      <w:r>
        <w:tab/>
        <w:t xml:space="preserve">          </w:t>
      </w:r>
      <w:r>
        <w:rPr>
          <w:rFonts w:hint="eastAsia"/>
        </w:rPr>
        <w:t>执行</w:t>
      </w:r>
      <w:r w:rsidR="00BD5CE9">
        <w:t>install</w:t>
      </w:r>
      <w:r>
        <w:rPr>
          <w:rFonts w:hint="eastAsia"/>
        </w:rPr>
        <w:t>\</w:t>
      </w:r>
      <w:r w:rsidR="00BD5CE9">
        <w:t>install</w:t>
      </w:r>
      <w:r>
        <w:t>.vbs</w:t>
      </w:r>
      <w:r w:rsidR="00BD5CE9">
        <w:rPr>
          <w:rFonts w:hint="eastAsia"/>
        </w:rPr>
        <w:t>安装</w:t>
      </w:r>
      <w:r>
        <w:t>代码</w:t>
      </w:r>
    </w:p>
    <w:p w:rsidR="00D53618" w:rsidRPr="00D53618" w:rsidRDefault="00D53618" w:rsidP="00D53618">
      <w:pPr>
        <w:pStyle w:val="a0"/>
        <w:ind w:start="0pt"/>
      </w:pPr>
    </w:p>
    <w:p w:rsidR="00326B6B" w:rsidRPr="00B83C74" w:rsidRDefault="00326B6B" w:rsidP="00326B6B">
      <w:pPr>
        <w:pStyle w:val="HeadingBar"/>
      </w:pPr>
    </w:p>
    <w:p w:rsidR="00D01128" w:rsidRDefault="00326B6B" w:rsidP="00CD7394">
      <w:pPr>
        <w:pStyle w:val="3"/>
      </w:pPr>
      <w:bookmarkStart w:id="14" w:name="_Toc387845876"/>
      <w:r>
        <w:rPr>
          <w:rFonts w:hint="eastAsia"/>
        </w:rPr>
        <w:t>代码</w:t>
      </w:r>
      <w:r>
        <w:t>目录结构</w:t>
      </w:r>
      <w:bookmarkEnd w:id="14"/>
    </w:p>
    <w:p w:rsidR="00967DEB" w:rsidRDefault="00967DEB" w:rsidP="00CD7394">
      <w:pPr>
        <w:pStyle w:val="a0"/>
        <w:spacing w:before="3pt" w:after="3pt"/>
        <w:ind w:start="0pt"/>
      </w:pPr>
      <w:r>
        <mc:AlternateContent>
          <mc:Choice Requires="v">
            <w:object w:dxaOrig="801.80pt" w:dyaOrig="36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5pt;height:372pt" o:ole="">
                <v:imagedata r:id="rId11" o:title=""/>
              </v:shape>
              <o:OLEObject Type="Embed" ProgID="Visio.Drawing.15" ShapeID="_x0000_i1025" DrawAspect="Content" ObjectID="_1462081401" r:id="rId12"/>
            </w:object>
          </mc:Choice>
          <mc:Fallback>
            <w:object>
              <w:drawing>
                <wp:inline distT="0" distB="0" distL="0" distR="0" wp14:anchorId="2C277A25" wp14:editId="29E96E21">
                  <wp:extent cx="6534150" cy="47244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462081401" isActiveX="0" linkType=""/>
                              </a:ext>
                            </a:extLst>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50" cy="4724400"/>
                          </a:xfrm>
                          <a:prstGeom prst="rect">
                            <a:avLst/>
                          </a:prstGeom>
                          <a:noFill/>
                          <a:ln>
                            <a:noFill/>
                          </a:ln>
                        </pic:spPr>
                      </pic:pic>
                    </a:graphicData>
                  </a:graphic>
                </wp:inline>
              </w:drawing>
              <w:objectEmbed w:drawAspect="content" r:id="rId12" w:progId="Visio.Drawing.15" w:shapeId="1" w:fieldCodes=""/>
            </w:object>
          </mc:Fallback>
        </mc:AlternateContent>
      </w:r>
    </w:p>
    <w:p w:rsidR="00326B6B" w:rsidRDefault="008A1B8B" w:rsidP="00CD7394">
      <w:pPr>
        <w:pStyle w:val="a0"/>
        <w:spacing w:before="3pt" w:after="3pt"/>
        <w:ind w:start="0pt"/>
      </w:pPr>
      <w:r>
        <w:rPr>
          <w:rFonts w:hint="eastAsia"/>
        </w:rPr>
        <w:t>目录</w:t>
      </w:r>
      <w:r>
        <w:t>结构说明</w:t>
      </w:r>
    </w:p>
    <w:p w:rsidR="00967DEB" w:rsidRPr="00CD7394" w:rsidRDefault="00967DEB" w:rsidP="00CD7394">
      <w:pPr>
        <w:pStyle w:val="a0"/>
        <w:spacing w:before="3pt" w:after="3pt"/>
        <w:ind w:start="0pt"/>
        <w:rPr>
          <w:rFonts w:ascii="Times New Roman" w:hAnsi="Times New Roman"/>
          <w:bCs/>
          <w:sz w:val="21"/>
          <w:szCs w:val="21"/>
        </w:rPr>
      </w:pPr>
      <w:r>
        <w:rPr>
          <w:rFonts w:hint="eastAsia"/>
        </w:rPr>
        <w:t>根目录</w:t>
      </w:r>
      <w:r>
        <w:t>为</w:t>
      </w:r>
      <w:r>
        <w:rPr>
          <w:rFonts w:hint="eastAsia"/>
        </w:rPr>
        <w:t>code</w:t>
      </w:r>
      <w:r>
        <w:rPr>
          <w:rFonts w:hint="eastAsia"/>
        </w:rPr>
        <w:t>，</w:t>
      </w:r>
      <w:r>
        <w:t>下面分为</w:t>
      </w:r>
      <w:proofErr w:type="spellStart"/>
      <w:r>
        <w:rPr>
          <w:rFonts w:hint="eastAsia"/>
        </w:rPr>
        <w:t>app,db</w:t>
      </w:r>
      <w:proofErr w:type="spellEnd"/>
      <w:r>
        <w:rPr>
          <w:rFonts w:hint="eastAsia"/>
        </w:rPr>
        <w:t>目录</w:t>
      </w:r>
      <w:r>
        <w:t>，其中</w:t>
      </w:r>
      <w:r>
        <w:rPr>
          <w:rFonts w:hint="eastAsia"/>
        </w:rPr>
        <w:t>app</w:t>
      </w:r>
      <w:r>
        <w:rPr>
          <w:rFonts w:hint="eastAsia"/>
        </w:rPr>
        <w:t>目录</w:t>
      </w:r>
      <w:r>
        <w:t>中的代码</w:t>
      </w:r>
      <w:r>
        <w:rPr>
          <w:rFonts w:hint="eastAsia"/>
        </w:rPr>
        <w:t>安装在</w:t>
      </w:r>
      <w:r>
        <w:t>应用服务器</w:t>
      </w:r>
      <w:r>
        <w:rPr>
          <w:rFonts w:hint="eastAsia"/>
        </w:rPr>
        <w:t>中，</w:t>
      </w:r>
      <w:proofErr w:type="spellStart"/>
      <w:r>
        <w:rPr>
          <w:rFonts w:hint="eastAsia"/>
        </w:rPr>
        <w:t>db</w:t>
      </w:r>
      <w:proofErr w:type="spellEnd"/>
      <w:r>
        <w:rPr>
          <w:rFonts w:hint="eastAsia"/>
        </w:rPr>
        <w:t>目录</w:t>
      </w:r>
      <w:r>
        <w:t>中的代码安装在数据库服务器中</w:t>
      </w:r>
      <w:r>
        <w:rPr>
          <w:rFonts w:hint="eastAsia"/>
        </w:rPr>
        <w:t>，以下为</w:t>
      </w:r>
      <w:r>
        <w:t>代码目录说明</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633"/>
        <w:gridCol w:w="1511"/>
        <w:gridCol w:w="4158"/>
        <w:gridCol w:w="1380"/>
        <w:gridCol w:w="1415"/>
      </w:tblGrid>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目录名称</w:t>
            </w:r>
          </w:p>
        </w:tc>
        <w:tc>
          <w:tcPr>
            <w:tcW w:w="75.5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子目录</w:t>
            </w: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包含的对象描述文件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后缀</w:t>
            </w: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是否含多语言</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bin</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pro*c</w:t>
            </w:r>
            <w:r w:rsidRPr="00CD7394">
              <w:rPr>
                <w:rFonts w:ascii="Times New Roman" w:hAnsi="Times New Roman" w:hint="eastAsia"/>
                <w:bCs/>
                <w:sz w:val="21"/>
                <w:szCs w:val="21"/>
              </w:rPr>
              <w:t>编译后的二进制文件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val="restart"/>
            <w:vAlign w:val="center"/>
          </w:tcPr>
          <w:p w:rsidR="008A1B8B" w:rsidRPr="00CD7394" w:rsidRDefault="008A1B8B" w:rsidP="00CD7394">
            <w:pPr>
              <w:pStyle w:val="a0"/>
              <w:spacing w:before="3pt" w:after="3pt"/>
              <w:ind w:start="0pt"/>
              <w:jc w:val="both"/>
              <w:rPr>
                <w:rFonts w:ascii="Times New Roman" w:hAnsi="Times New Roman"/>
                <w:bCs/>
                <w:sz w:val="21"/>
                <w:szCs w:val="21"/>
              </w:rPr>
            </w:pPr>
            <w:proofErr w:type="spellStart"/>
            <w:r w:rsidRPr="00CD7394">
              <w:rPr>
                <w:rFonts w:ascii="Times New Roman" w:hAnsi="Times New Roman"/>
                <w:bCs/>
                <w:sz w:val="21"/>
                <w:szCs w:val="21"/>
              </w:rPr>
              <w:t>fndload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request</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并发请求</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function</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功能</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lookup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快速编码</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valueset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值集</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menu</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菜单</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responsibility</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职责</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profile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配置文件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request_group</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proofErr w:type="gramStart"/>
            <w:r>
              <w:rPr>
                <w:rFonts w:ascii="Times New Roman" w:hAnsi="Times New Roman" w:hint="eastAsia"/>
                <w:bCs/>
                <w:sz w:val="21"/>
                <w:szCs w:val="21"/>
              </w:rPr>
              <w:t>请求组</w:t>
            </w:r>
            <w:proofErr w:type="gram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request_set</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请求集</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descflex</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描述性弹性域</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message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消息</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app</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应用产品定义</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queue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并发管理器</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xdo_datadefine</w:t>
            </w:r>
            <w:proofErr w:type="spellEnd"/>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模板定义</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us</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zhs</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其他未区分目录的</w:t>
            </w:r>
            <w:proofErr w:type="spellStart"/>
            <w:r>
              <w:rPr>
                <w:rFonts w:ascii="Times New Roman" w:hAnsi="Times New Roman"/>
                <w:bCs/>
                <w:sz w:val="21"/>
                <w:szCs w:val="21"/>
              </w:rPr>
              <w:t>fndload</w:t>
            </w:r>
            <w:proofErr w:type="spellEnd"/>
            <w:r>
              <w:rPr>
                <w:rFonts w:ascii="Times New Roman" w:hAnsi="Times New Roman" w:hint="eastAsia"/>
                <w:bCs/>
                <w:sz w:val="21"/>
                <w:szCs w:val="21"/>
              </w:rPr>
              <w:t>导出</w:t>
            </w:r>
            <w:proofErr w:type="spellStart"/>
            <w:r>
              <w:rPr>
                <w:rFonts w:ascii="Times New Roman" w:hAnsi="Times New Roman"/>
                <w:bCs/>
                <w:sz w:val="21"/>
                <w:szCs w:val="21"/>
              </w:rPr>
              <w:t>ldt</w:t>
            </w:r>
            <w:proofErr w:type="spellEnd"/>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ldt</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forms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fmb</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fmb</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oaf</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uix</w:t>
            </w:r>
            <w:proofErr w:type="spellEnd"/>
            <w:r w:rsidRPr="00CD7394">
              <w:rPr>
                <w:rFonts w:ascii="Times New Roman" w:hAnsi="Times New Roman" w:hint="eastAsia"/>
                <w:bCs/>
                <w:sz w:val="21"/>
                <w:szCs w:val="21"/>
              </w:rPr>
              <w:t>的</w:t>
            </w:r>
            <w:r w:rsidRPr="00CD7394">
              <w:rPr>
                <w:rFonts w:ascii="Times New Roman" w:hAnsi="Times New Roman"/>
                <w:bCs/>
                <w:sz w:val="21"/>
                <w:szCs w:val="21"/>
              </w:rPr>
              <w:t>page</w:t>
            </w:r>
            <w:r w:rsidRPr="00CD7394">
              <w:rPr>
                <w:rFonts w:ascii="Times New Roman" w:hAnsi="Times New Roman" w:hint="eastAsia"/>
                <w:bCs/>
                <w:sz w:val="21"/>
                <w:szCs w:val="21"/>
              </w:rPr>
              <w:t>描述文件</w:t>
            </w:r>
            <w:r w:rsidRPr="00CD7394">
              <w:rPr>
                <w:rFonts w:ascii="Times New Roman" w:hAnsi="Times New Roman"/>
                <w:bCs/>
                <w:sz w:val="21"/>
                <w:szCs w:val="21"/>
              </w:rPr>
              <w:t>xml</w:t>
            </w:r>
            <w:r>
              <w:rPr>
                <w:rFonts w:ascii="Times New Roman" w:hAnsi="Times New Roman" w:hint="eastAsia"/>
                <w:bCs/>
                <w:sz w:val="21"/>
                <w:szCs w:val="21"/>
              </w:rPr>
              <w:t>，以及</w:t>
            </w:r>
            <w:r>
              <w:rPr>
                <w:rFonts w:ascii="Times New Roman" w:hAnsi="Times New Roman"/>
                <w:bCs/>
                <w:sz w:val="21"/>
                <w:szCs w:val="21"/>
              </w:rPr>
              <w:t>class</w:t>
            </w:r>
            <w:r>
              <w:rPr>
                <w:rFonts w:ascii="Times New Roman" w:hAnsi="Times New Roman" w:hint="eastAsia"/>
                <w:bCs/>
                <w:sz w:val="21"/>
                <w:szCs w:val="21"/>
              </w:rPr>
              <w:t>文件</w:t>
            </w:r>
          </w:p>
        </w:tc>
        <w:tc>
          <w:tcPr>
            <w:tcW w:w="69pt" w:type="dxa"/>
          </w:tcPr>
          <w:p w:rsidR="00CD7394" w:rsidRPr="00CD7394" w:rsidRDefault="00CD7394" w:rsidP="00CD7394">
            <w:pPr>
              <w:pStyle w:val="a0"/>
              <w:spacing w:before="3pt" w:after="3pt"/>
              <w:ind w:start="0pt"/>
              <w:rPr>
                <w:rFonts w:ascii="Times New Roman" w:hAnsi="Times New Roman"/>
                <w:bCs/>
                <w:sz w:val="21"/>
                <w:szCs w:val="21"/>
              </w:rPr>
            </w:pPr>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package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程序包</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pls,plb</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reports</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report</w:t>
            </w:r>
            <w:r>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rdf</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resource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form</w:t>
            </w:r>
            <w:r>
              <w:rPr>
                <w:rFonts w:ascii="Times New Roman" w:hAnsi="Times New Roman" w:hint="eastAsia"/>
                <w:bCs/>
                <w:sz w:val="21"/>
                <w:szCs w:val="21"/>
              </w:rPr>
              <w:t>程序库</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pll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sql</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脚本</w:t>
            </w:r>
            <w:r w:rsidRPr="00CD7394">
              <w:rPr>
                <w:rFonts w:ascii="Times New Roman" w:hAnsi="Times New Roman"/>
                <w:bCs/>
                <w:sz w:val="21"/>
                <w:szCs w:val="21"/>
              </w:rPr>
              <w:t>.</w:t>
            </w:r>
            <w:proofErr w:type="spellStart"/>
            <w:r w:rsidRPr="00CD7394">
              <w:rPr>
                <w:rFonts w:ascii="Times New Roman" w:hAnsi="Times New Roman"/>
                <w:bCs/>
                <w:sz w:val="21"/>
                <w:szCs w:val="21"/>
              </w:rPr>
              <w:t>sql</w:t>
            </w:r>
            <w:proofErr w:type="spellEnd"/>
            <w:r w:rsidRPr="00CD7394">
              <w:rPr>
                <w:rFonts w:ascii="Times New Roman" w:hAnsi="Times New Roman" w:hint="eastAsia"/>
                <w:bCs/>
                <w:sz w:val="21"/>
                <w:szCs w:val="21"/>
              </w:rPr>
              <w:t>扩展名</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table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sequence</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sequence</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view</w:t>
            </w:r>
            <w:r w:rsidRPr="00CD7394">
              <w:rPr>
                <w:rFonts w:ascii="Times New Roman" w:hAnsi="Times New Roman" w:hint="eastAsia"/>
                <w:bCs/>
                <w:sz w:val="21"/>
                <w:szCs w:val="21"/>
              </w:rPr>
              <w:t>的</w:t>
            </w:r>
            <w:proofErr w:type="spellStart"/>
            <w:r w:rsidRPr="00CD7394">
              <w:rPr>
                <w:rFonts w:ascii="Times New Roman" w:hAnsi="Times New Roman"/>
                <w:bCs/>
                <w:sz w:val="21"/>
                <w:szCs w:val="21"/>
              </w:rPr>
              <w:t>xdf</w:t>
            </w:r>
            <w:proofErr w:type="spellEnd"/>
            <w:r>
              <w:rPr>
                <w:rFonts w:ascii="Times New Roman" w:hAnsi="Times New Roman" w:hint="eastAsia"/>
                <w:bCs/>
                <w:sz w:val="21"/>
                <w:szCs w:val="21"/>
              </w:rPr>
              <w:t>，或者</w:t>
            </w:r>
            <w:proofErr w:type="spellStart"/>
            <w:r>
              <w:rPr>
                <w:rFonts w:ascii="Times New Roman" w:hAnsi="Times New Roman"/>
                <w:bCs/>
                <w:sz w:val="21"/>
                <w:szCs w:val="21"/>
              </w:rPr>
              <w:t>sql</w:t>
            </w:r>
            <w:proofErr w:type="spellEnd"/>
            <w:r>
              <w:rPr>
                <w:rFonts w:ascii="Times New Roman" w:hAnsi="Times New Roman" w:hint="eastAsia"/>
                <w:bCs/>
                <w:sz w:val="21"/>
                <w:szCs w:val="21"/>
              </w:rPr>
              <w:t>脚本</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xdf,sql</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r w:rsidR="008A1B8B" w:rsidRPr="00CD7394" w:rsidTr="008A1B8B">
        <w:tc>
          <w:tcPr>
            <w:tcW w:w="81.6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trigger</w:t>
            </w:r>
            <w:r>
              <w:rPr>
                <w:rFonts w:ascii="Times New Roman" w:hAnsi="Times New Roman" w:hint="eastAsia"/>
                <w:bCs/>
                <w:sz w:val="21"/>
                <w:szCs w:val="21"/>
              </w:rPr>
              <w:t>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synonym</w:t>
            </w: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
        </w:tc>
        <w:tc>
          <w:tcPr>
            <w:tcW w:w="207.90pt" w:type="dxa"/>
          </w:tcPr>
          <w:p w:rsidR="008A1B8B" w:rsidRDefault="008A1B8B" w:rsidP="00CD7394">
            <w:pPr>
              <w:pStyle w:val="a0"/>
              <w:spacing w:before="3pt" w:after="3pt"/>
              <w:ind w:start="0pt"/>
              <w:rPr>
                <w:rFonts w:ascii="Times New Roman" w:hAnsi="Times New Roman"/>
                <w:bCs/>
                <w:sz w:val="21"/>
                <w:szCs w:val="21"/>
              </w:rPr>
            </w:pPr>
            <w:r>
              <w:rPr>
                <w:rFonts w:ascii="Times New Roman" w:hAnsi="Times New Roman" w:hint="eastAsia"/>
                <w:bCs/>
                <w:sz w:val="21"/>
                <w:szCs w:val="21"/>
              </w:rPr>
              <w:t>同义词脚本</w:t>
            </w:r>
          </w:p>
        </w:tc>
        <w:tc>
          <w:tcPr>
            <w:tcW w:w="69pt" w:type="dxa"/>
          </w:tcPr>
          <w:p w:rsidR="008A1B8B"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sql</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workflow</w:t>
            </w:r>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工作流的</w:t>
            </w:r>
            <w:proofErr w:type="spellStart"/>
            <w:r w:rsidRPr="00CD7394">
              <w:rPr>
                <w:rFonts w:ascii="Times New Roman" w:hAnsi="Times New Roman"/>
                <w:bCs/>
                <w:sz w:val="21"/>
                <w:szCs w:val="21"/>
              </w:rPr>
              <w:t>wft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wft</w:t>
            </w:r>
            <w:proofErr w:type="spellEnd"/>
          </w:p>
        </w:tc>
        <w:tc>
          <w:tcPr>
            <w:tcW w:w="70.75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val="restart"/>
          </w:tcPr>
          <w:p w:rsidR="008A1B8B"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xdo</w:t>
            </w:r>
            <w:r>
              <w:rPr>
                <w:rFonts w:ascii="Times New Roman" w:hAnsi="Times New Roman"/>
                <w:bCs/>
                <w:sz w:val="21"/>
                <w:szCs w:val="21"/>
              </w:rPr>
              <w:t>load</w:t>
            </w:r>
            <w:proofErr w:type="spellEnd"/>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datatemplate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模板数据模板</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bCs/>
                <w:sz w:val="21"/>
                <w:szCs w:val="21"/>
              </w:rPr>
              <w:t>y</w:t>
            </w: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sidRPr="008A1B8B">
              <w:rPr>
                <w:rFonts w:ascii="Times New Roman" w:hAnsi="Times New Roman"/>
                <w:bCs/>
                <w:sz w:val="21"/>
                <w:szCs w:val="21"/>
              </w:rPr>
              <w:t>datasample</w:t>
            </w:r>
            <w:proofErr w:type="spellEnd"/>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模板示例数据</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xml</w:t>
            </w:r>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p>
        </w:tc>
      </w:tr>
      <w:tr w:rsidR="008A1B8B" w:rsidRPr="00CD7394" w:rsidTr="008A1B8B">
        <w:tc>
          <w:tcPr>
            <w:tcW w:w="81.65pt" w:type="dxa"/>
            <w:vMerge/>
          </w:tcPr>
          <w:p w:rsidR="008A1B8B" w:rsidRPr="00CD7394" w:rsidRDefault="008A1B8B" w:rsidP="00CD7394">
            <w:pPr>
              <w:pStyle w:val="a0"/>
              <w:spacing w:before="3pt" w:after="3pt"/>
              <w:ind w:start="0pt"/>
              <w:rPr>
                <w:rFonts w:ascii="Times New Roman" w:hAnsi="Times New Roman"/>
                <w:bCs/>
                <w:sz w:val="21"/>
                <w:szCs w:val="21"/>
              </w:rPr>
            </w:pPr>
          </w:p>
        </w:tc>
        <w:tc>
          <w:tcPr>
            <w:tcW w:w="75.55pt" w:type="dxa"/>
          </w:tcPr>
          <w:p w:rsidR="008A1B8B" w:rsidRPr="00CD7394" w:rsidRDefault="008A1B8B" w:rsidP="00CD7394">
            <w:pPr>
              <w:pStyle w:val="a0"/>
              <w:spacing w:before="3pt" w:after="3pt"/>
              <w:ind w:start="0pt"/>
              <w:rPr>
                <w:rFonts w:ascii="Times New Roman" w:hAnsi="Times New Roman"/>
                <w:bCs/>
                <w:sz w:val="21"/>
                <w:szCs w:val="21"/>
              </w:rPr>
            </w:pPr>
            <w:r w:rsidRPr="008A1B8B">
              <w:rPr>
                <w:rFonts w:ascii="Times New Roman" w:hAnsi="Times New Roman"/>
                <w:bCs/>
                <w:sz w:val="21"/>
                <w:szCs w:val="21"/>
              </w:rPr>
              <w:t>template</w:t>
            </w:r>
          </w:p>
        </w:tc>
        <w:tc>
          <w:tcPr>
            <w:tcW w:w="207.90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bi publisher</w:t>
            </w:r>
            <w:r>
              <w:rPr>
                <w:rFonts w:ascii="Times New Roman" w:hAnsi="Times New Roman" w:hint="eastAsia"/>
                <w:bCs/>
                <w:sz w:val="21"/>
                <w:szCs w:val="21"/>
              </w:rPr>
              <w:t>模板文件，</w:t>
            </w:r>
            <w:r>
              <w:rPr>
                <w:rFonts w:ascii="Times New Roman" w:hAnsi="Times New Roman"/>
                <w:bCs/>
                <w:sz w:val="21"/>
                <w:szCs w:val="21"/>
              </w:rPr>
              <w:t>rtf</w:t>
            </w:r>
            <w:r>
              <w:rPr>
                <w:rFonts w:ascii="Times New Roman" w:hAnsi="Times New Roman" w:hint="eastAsia"/>
                <w:bCs/>
                <w:sz w:val="21"/>
                <w:szCs w:val="21"/>
              </w:rPr>
              <w:t>模文件，</w:t>
            </w:r>
            <w:proofErr w:type="spellStart"/>
            <w:r>
              <w:rPr>
                <w:rFonts w:ascii="Times New Roman" w:hAnsi="Times New Roman"/>
                <w:bCs/>
                <w:sz w:val="21"/>
                <w:szCs w:val="21"/>
              </w:rPr>
              <w:t>xlf</w:t>
            </w:r>
            <w:proofErr w:type="spellEnd"/>
            <w:r>
              <w:rPr>
                <w:rFonts w:ascii="Times New Roman" w:hAnsi="Times New Roman" w:hint="eastAsia"/>
                <w:bCs/>
                <w:sz w:val="21"/>
                <w:szCs w:val="21"/>
              </w:rPr>
              <w:t>语言转换文件</w:t>
            </w:r>
          </w:p>
        </w:tc>
        <w:tc>
          <w:tcPr>
            <w:tcW w:w="69pt" w:type="dxa"/>
          </w:tcPr>
          <w:p w:rsidR="008A1B8B"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rtf,xlf</w:t>
            </w:r>
            <w:proofErr w:type="spellEnd"/>
          </w:p>
        </w:tc>
        <w:tc>
          <w:tcPr>
            <w:tcW w:w="70.75pt" w:type="dxa"/>
          </w:tcPr>
          <w:p w:rsidR="008A1B8B" w:rsidRPr="00CD7394" w:rsidRDefault="008A1B8B" w:rsidP="00CD7394">
            <w:pPr>
              <w:pStyle w:val="a0"/>
              <w:spacing w:before="3pt" w:after="3pt"/>
              <w:ind w:start="0pt"/>
              <w:rPr>
                <w:rFonts w:ascii="Times New Roman" w:hAnsi="Times New Roman"/>
                <w:bCs/>
                <w:sz w:val="21"/>
                <w:szCs w:val="21"/>
              </w:rPr>
            </w:pPr>
            <w:r>
              <w:rPr>
                <w:rFonts w:ascii="Times New Roman" w:hAnsi="Times New Roman"/>
                <w:bCs/>
                <w:sz w:val="21"/>
                <w:szCs w:val="21"/>
              </w:rPr>
              <w:t>y</w:t>
            </w:r>
          </w:p>
        </w:tc>
      </w:tr>
      <w:tr w:rsidR="00CD7394" w:rsidRPr="00CD7394" w:rsidTr="008A1B8B">
        <w:tc>
          <w:tcPr>
            <w:tcW w:w="81.65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sidRPr="00CD7394">
              <w:rPr>
                <w:rFonts w:ascii="Times New Roman" w:hAnsi="Times New Roman"/>
                <w:bCs/>
                <w:sz w:val="21"/>
                <w:szCs w:val="21"/>
              </w:rPr>
              <w:t>lct</w:t>
            </w:r>
            <w:proofErr w:type="spellEnd"/>
          </w:p>
        </w:tc>
        <w:tc>
          <w:tcPr>
            <w:tcW w:w="75.55pt" w:type="dxa"/>
          </w:tcPr>
          <w:p w:rsidR="00CD7394" w:rsidRPr="00CD7394" w:rsidRDefault="00CD7394" w:rsidP="00CD7394">
            <w:pPr>
              <w:pStyle w:val="a0"/>
              <w:spacing w:before="3pt" w:after="3pt"/>
              <w:ind w:start="0pt"/>
              <w:rPr>
                <w:rFonts w:ascii="Times New Roman" w:hAnsi="Times New Roman"/>
                <w:bCs/>
                <w:sz w:val="21"/>
                <w:szCs w:val="21"/>
              </w:rPr>
            </w:pPr>
          </w:p>
        </w:tc>
        <w:tc>
          <w:tcPr>
            <w:tcW w:w="207.90pt" w:type="dxa"/>
          </w:tcPr>
          <w:p w:rsidR="00CD7394" w:rsidRPr="00CD7394" w:rsidRDefault="008A1B8B" w:rsidP="00CD7394">
            <w:pPr>
              <w:pStyle w:val="a0"/>
              <w:spacing w:before="3pt" w:after="3pt"/>
              <w:ind w:start="0pt"/>
              <w:rPr>
                <w:rFonts w:ascii="Times New Roman" w:hAnsi="Times New Roman"/>
                <w:bCs/>
                <w:sz w:val="21"/>
                <w:szCs w:val="21"/>
              </w:rPr>
            </w:pPr>
            <w:r w:rsidRPr="00CD7394">
              <w:rPr>
                <w:rFonts w:ascii="Times New Roman" w:hAnsi="Times New Roman" w:hint="eastAsia"/>
                <w:bCs/>
                <w:sz w:val="21"/>
                <w:szCs w:val="21"/>
              </w:rPr>
              <w:t>客户化的</w:t>
            </w:r>
            <w:proofErr w:type="spellStart"/>
            <w:r w:rsidRPr="00CD7394">
              <w:rPr>
                <w:rFonts w:ascii="Times New Roman" w:hAnsi="Times New Roman"/>
                <w:bCs/>
                <w:sz w:val="21"/>
                <w:szCs w:val="21"/>
              </w:rPr>
              <w:t>lct</w:t>
            </w:r>
            <w:proofErr w:type="spellEnd"/>
            <w:r w:rsidRPr="00CD7394">
              <w:rPr>
                <w:rFonts w:ascii="Times New Roman" w:hAnsi="Times New Roman" w:hint="eastAsia"/>
                <w:bCs/>
                <w:sz w:val="21"/>
                <w:szCs w:val="21"/>
              </w:rPr>
              <w:t>文件</w:t>
            </w:r>
          </w:p>
        </w:tc>
        <w:tc>
          <w:tcPr>
            <w:tcW w:w="69pt" w:type="dxa"/>
          </w:tcPr>
          <w:p w:rsidR="00CD7394" w:rsidRPr="00CD7394" w:rsidRDefault="008A1B8B" w:rsidP="00CD7394">
            <w:pPr>
              <w:pStyle w:val="a0"/>
              <w:spacing w:before="3pt" w:after="3pt"/>
              <w:ind w:start="0pt"/>
              <w:rPr>
                <w:rFonts w:ascii="Times New Roman" w:hAnsi="Times New Roman"/>
                <w:bCs/>
                <w:sz w:val="21"/>
                <w:szCs w:val="21"/>
              </w:rPr>
            </w:pPr>
            <w:proofErr w:type="spellStart"/>
            <w:r>
              <w:rPr>
                <w:rFonts w:ascii="Times New Roman" w:hAnsi="Times New Roman"/>
                <w:bCs/>
                <w:sz w:val="21"/>
                <w:szCs w:val="21"/>
              </w:rPr>
              <w:t>lct</w:t>
            </w:r>
            <w:proofErr w:type="spellEnd"/>
          </w:p>
        </w:tc>
        <w:tc>
          <w:tcPr>
            <w:tcW w:w="70.75pt" w:type="dxa"/>
          </w:tcPr>
          <w:p w:rsidR="00CD7394" w:rsidRPr="00CD7394" w:rsidRDefault="00CD7394" w:rsidP="00CD7394">
            <w:pPr>
              <w:pStyle w:val="a0"/>
              <w:spacing w:before="3pt" w:after="3pt"/>
              <w:ind w:start="0pt"/>
              <w:rPr>
                <w:rFonts w:ascii="Times New Roman" w:hAnsi="Times New Roman"/>
                <w:bCs/>
                <w:sz w:val="21"/>
                <w:szCs w:val="21"/>
              </w:rPr>
            </w:pPr>
          </w:p>
        </w:tc>
      </w:tr>
    </w:tbl>
    <w:p w:rsidR="00CD7394" w:rsidRPr="00CD7394" w:rsidRDefault="00CD7394" w:rsidP="00CD7394">
      <w:pPr>
        <w:pStyle w:val="a0"/>
        <w:spacing w:before="3pt" w:after="3pt"/>
        <w:ind w:start="0pt"/>
        <w:rPr>
          <w:rFonts w:ascii="Times New Roman" w:hAnsi="Times New Roman"/>
          <w:bCs/>
          <w:sz w:val="21"/>
          <w:szCs w:val="21"/>
        </w:rPr>
      </w:pPr>
    </w:p>
    <w:p w:rsidR="001346F4" w:rsidRDefault="001346F4" w:rsidP="001346F4">
      <w:pPr>
        <w:pStyle w:val="2"/>
      </w:pPr>
      <w:bookmarkStart w:id="15" w:name="_Toc387845877"/>
      <w:r>
        <w:rPr>
          <w:rStyle w:val="HighlightedVariable"/>
          <w:rFonts w:hint="eastAsia"/>
          <w:color w:val="auto"/>
        </w:rPr>
        <w:lastRenderedPageBreak/>
        <w:t>程序</w:t>
      </w:r>
      <w:r>
        <w:rPr>
          <w:rStyle w:val="HighlightedVariable"/>
          <w:color w:val="auto"/>
        </w:rPr>
        <w:t>下载</w:t>
      </w:r>
      <w:bookmarkEnd w:id="15"/>
    </w:p>
    <w:p w:rsidR="001346F4" w:rsidRDefault="001346F4" w:rsidP="001346F4">
      <w:pPr>
        <w:pStyle w:val="a0"/>
      </w:pPr>
      <w:r>
        <w:t>程序下载脚本目录为</w:t>
      </w:r>
      <w:r>
        <w:rPr>
          <w:rFonts w:hint="eastAsia"/>
        </w:rPr>
        <w:t>d</w:t>
      </w:r>
      <w:r>
        <w:t>ownload</w:t>
      </w:r>
      <w:r>
        <w:t>，</w:t>
      </w:r>
      <w:r>
        <w:rPr>
          <w:rFonts w:hint="eastAsia"/>
        </w:rPr>
        <w:t>双击</w:t>
      </w:r>
      <w:r>
        <w:t>执行目录中</w:t>
      </w:r>
      <w:r>
        <w:rPr>
          <w:rFonts w:hint="eastAsia"/>
        </w:rPr>
        <w:t>d</w:t>
      </w:r>
      <w:r>
        <w:t>ownload.vbs</w:t>
      </w:r>
      <w:r>
        <w:t>脚本下载内容，需要分别配置</w:t>
      </w:r>
      <w:proofErr w:type="spellStart"/>
      <w:r>
        <w:rPr>
          <w:rFonts w:hint="eastAsia"/>
        </w:rPr>
        <w:t>l</w:t>
      </w:r>
      <w:r>
        <w:t>istdb.cfg</w:t>
      </w:r>
      <w:proofErr w:type="spellEnd"/>
      <w:r>
        <w:t>下载数据库对象脚本，以及</w:t>
      </w:r>
      <w:proofErr w:type="spellStart"/>
      <w:r>
        <w:t>listapp.cfg</w:t>
      </w:r>
      <w:proofErr w:type="spellEnd"/>
      <w:r>
        <w:t>下载应用代码如</w:t>
      </w:r>
      <w:proofErr w:type="spellStart"/>
      <w:r>
        <w:rPr>
          <w:rFonts w:hint="eastAsia"/>
        </w:rPr>
        <w:t>f</w:t>
      </w:r>
      <w:r>
        <w:t>orm,report,fndload</w:t>
      </w:r>
      <w:proofErr w:type="spellEnd"/>
      <w:r>
        <w:t>等</w:t>
      </w:r>
    </w:p>
    <w:p w:rsidR="001346F4" w:rsidRDefault="001346F4" w:rsidP="001346F4">
      <w:pPr>
        <w:pStyle w:val="a0"/>
      </w:pPr>
    </w:p>
    <w:p w:rsidR="001346F4" w:rsidRDefault="001346F4" w:rsidP="001346F4">
      <w:pPr>
        <w:pStyle w:val="a0"/>
      </w:pPr>
      <w:r>
        <w:rPr>
          <w:rFonts w:hint="eastAsia"/>
        </w:rPr>
        <w:t>下载</w:t>
      </w:r>
      <w:r>
        <w:t>结果按照代码目录结构，存放于</w:t>
      </w:r>
      <w:r>
        <w:rPr>
          <w:rFonts w:hint="eastAsia"/>
        </w:rPr>
        <w:t>code</w:t>
      </w:r>
      <w:r>
        <w:rPr>
          <w:rFonts w:hint="eastAsia"/>
        </w:rPr>
        <w:t>目录</w:t>
      </w:r>
    </w:p>
    <w:p w:rsidR="001346F4" w:rsidRDefault="001346F4" w:rsidP="001346F4">
      <w:pPr>
        <w:pStyle w:val="a0"/>
      </w:pPr>
      <w:r>
        <w:rPr>
          <w:rFonts w:hint="eastAsia"/>
        </w:rPr>
        <w:t>数据库</w:t>
      </w:r>
      <w:r>
        <w:t>对象使用</w:t>
      </w:r>
      <w:r>
        <w:rPr>
          <w:rFonts w:hint="eastAsia"/>
        </w:rPr>
        <w:t>lib\download</w:t>
      </w:r>
      <w:r>
        <w:rPr>
          <w:rFonts w:hint="eastAsia"/>
        </w:rPr>
        <w:t>目录中</w:t>
      </w:r>
      <w:r>
        <w:t>的</w:t>
      </w:r>
      <w:r>
        <w:rPr>
          <w:rFonts w:hint="eastAsia"/>
        </w:rPr>
        <w:t>slc_getddl_all.sh</w:t>
      </w:r>
      <w:r>
        <w:rPr>
          <w:rFonts w:hint="eastAsia"/>
        </w:rPr>
        <w:t>脚本</w:t>
      </w:r>
      <w:r>
        <w:t>下载</w:t>
      </w:r>
      <w:r>
        <w:rPr>
          <w:rFonts w:hint="eastAsia"/>
        </w:rPr>
        <w:t>，</w:t>
      </w:r>
      <w:r>
        <w:t>其他代码使用</w:t>
      </w:r>
      <w:r>
        <w:rPr>
          <w:rFonts w:hint="eastAsia"/>
        </w:rPr>
        <w:t>该目录</w:t>
      </w:r>
      <w:r>
        <w:t>中的</w:t>
      </w:r>
      <w:r>
        <w:rPr>
          <w:rFonts w:hint="eastAsia"/>
        </w:rPr>
        <w:t>download.pl</w:t>
      </w:r>
      <w:r>
        <w:rPr>
          <w:rFonts w:hint="eastAsia"/>
        </w:rPr>
        <w:t>下载</w:t>
      </w:r>
    </w:p>
    <w:p w:rsidR="001346F4" w:rsidRPr="00FE7937" w:rsidRDefault="001346F4" w:rsidP="001346F4">
      <w:pPr>
        <w:pStyle w:val="HeadingBar"/>
      </w:pPr>
    </w:p>
    <w:p w:rsidR="001346F4" w:rsidRDefault="001346F4" w:rsidP="001346F4">
      <w:pPr>
        <w:pStyle w:val="3"/>
      </w:pPr>
      <w:bookmarkStart w:id="16" w:name="_Toc387845878"/>
      <w:r>
        <w:t>配置文件</w:t>
      </w:r>
      <w:bookmarkEnd w:id="16"/>
    </w:p>
    <w:p w:rsidR="001346F4" w:rsidRDefault="001346F4" w:rsidP="001346F4">
      <w:pPr>
        <w:pStyle w:val="a0"/>
      </w:pPr>
      <w:r>
        <w:t>配置文件说明：</w:t>
      </w:r>
      <w:proofErr w:type="spellStart"/>
      <w:r>
        <w:rPr>
          <w:rFonts w:hint="eastAsia"/>
        </w:rPr>
        <w:t>download_c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54922" w:rsidP="001346F4">
      <w:pPr>
        <w:pStyle w:val="a0"/>
      </w:pPr>
      <w:r>
        <w:tab/>
      </w:r>
      <w:proofErr w:type="spellStart"/>
      <w:proofErr w:type="gramStart"/>
      <w:r w:rsidR="001346F4">
        <w:t>list</w:t>
      </w:r>
      <w:r>
        <w:t>file</w:t>
      </w:r>
      <w:proofErr w:type="spellEnd"/>
      <w:proofErr w:type="gramEnd"/>
      <w:r>
        <w:t>:"</w:t>
      </w:r>
      <w:proofErr w:type="spellStart"/>
      <w:r>
        <w:t>objlist</w:t>
      </w:r>
      <w:r w:rsidR="001346F4">
        <w:t>.cfg</w:t>
      </w:r>
      <w:proofErr w:type="spellEnd"/>
      <w:r w:rsidR="001346F4">
        <w:t>",</w:t>
      </w:r>
    </w:p>
    <w:p w:rsidR="001346F4" w:rsidRDefault="001346F4" w:rsidP="001346F4">
      <w:pPr>
        <w:pStyle w:val="a0"/>
      </w:pPr>
      <w:r>
        <w:tab/>
      </w:r>
      <w:proofErr w:type="spellStart"/>
      <w:proofErr w:type="gramStart"/>
      <w:r w:rsidR="00154922">
        <w:t>dbtype</w:t>
      </w:r>
      <w:proofErr w:type="spellEnd"/>
      <w:proofErr w:type="gramEnd"/>
      <w:r>
        <w:t>:"</w:t>
      </w:r>
      <w:r w:rsidR="00154922">
        <w:t xml:space="preserve">script </w:t>
      </w: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r>
      <w:proofErr w:type="gramStart"/>
      <w:r>
        <w:t>host</w:t>
      </w:r>
      <w:proofErr w:type="gramEnd"/>
      <w:r>
        <w:t>:"test214.zjrcu.com",</w:t>
      </w:r>
    </w:p>
    <w:p w:rsidR="001346F4" w:rsidRDefault="001346F4" w:rsidP="001346F4">
      <w:pPr>
        <w:pStyle w:val="a0"/>
      </w:pPr>
      <w:r>
        <w:tab/>
      </w:r>
      <w:r>
        <w:tab/>
      </w:r>
      <w:r>
        <w:tab/>
      </w:r>
      <w:proofErr w:type="gramStart"/>
      <w:r>
        <w:t>user</w:t>
      </w:r>
      <w:proofErr w:type="gramEnd"/>
      <w:r>
        <w:t>:"</w:t>
      </w:r>
      <w:proofErr w:type="spellStart"/>
      <w:r>
        <w:t>appltest</w:t>
      </w:r>
      <w:proofErr w:type="spellEnd"/>
      <w:r>
        <w:t>",</w:t>
      </w:r>
    </w:p>
    <w:p w:rsidR="001346F4" w:rsidRDefault="001346F4" w:rsidP="001346F4">
      <w:pPr>
        <w:pStyle w:val="a0"/>
      </w:pPr>
      <w:r>
        <w:tab/>
      </w:r>
      <w:r>
        <w:tab/>
      </w:r>
      <w:r>
        <w:tab/>
      </w:r>
      <w:proofErr w:type="spellStart"/>
      <w:proofErr w:type="gramStart"/>
      <w:r>
        <w:t>pwd</w:t>
      </w:r>
      <w:proofErr w:type="spellEnd"/>
      <w:proofErr w:type="gramEnd"/>
      <w:r>
        <w:t>:"</w:t>
      </w:r>
      <w:proofErr w:type="spellStart"/>
      <w:r>
        <w:t>appltest</w:t>
      </w:r>
      <w:proofErr w:type="spellEnd"/>
      <w:r>
        <w:t>"</w:t>
      </w:r>
    </w:p>
    <w:p w:rsidR="001346F4" w:rsidRDefault="001346F4" w:rsidP="001346F4">
      <w:pPr>
        <w:pStyle w:val="a0"/>
      </w:pP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r>
      <w:r>
        <w:tab/>
      </w:r>
      <w:r>
        <w:tab/>
        <w:t>nls_</w:t>
      </w:r>
      <w:proofErr w:type="spellStart"/>
      <w:r>
        <w:t>lang</w:t>
      </w:r>
      <w:proofErr w:type="spellEnd"/>
      <w:r>
        <w:t>:"SIMPLIFIED CHINESE_CHINA.ZHS16GBK"</w:t>
      </w:r>
    </w:p>
    <w:p w:rsidR="001346F4" w:rsidRDefault="001346F4" w:rsidP="001346F4">
      <w:pPr>
        <w:pStyle w:val="a0"/>
      </w:pPr>
      <w:r>
        <w:tab/>
        <w:t>}</w:t>
      </w:r>
    </w:p>
    <w:p w:rsidR="001346F4" w:rsidRDefault="001346F4" w:rsidP="001346F4">
      <w:pPr>
        <w:pStyle w:val="a0"/>
      </w:pPr>
      <w:r>
        <w:t>}</w:t>
      </w:r>
    </w:p>
    <w:p w:rsidR="001346F4" w:rsidRDefault="001346F4" w:rsidP="001346F4">
      <w:pPr>
        <w:pStyle w:val="a0"/>
      </w:pPr>
      <w:r>
        <w:t>其中</w:t>
      </w:r>
    </w:p>
    <w:p w:rsidR="001346F4" w:rsidRDefault="00154922" w:rsidP="001346F4">
      <w:pPr>
        <w:pStyle w:val="a0"/>
      </w:pPr>
      <w:proofErr w:type="spellStart"/>
      <w:r>
        <w:t>obj</w:t>
      </w:r>
      <w:r w:rsidR="001346F4">
        <w:t>list</w:t>
      </w:r>
      <w:proofErr w:type="spellEnd"/>
      <w:r>
        <w:rPr>
          <w:rFonts w:hint="eastAsia"/>
        </w:rPr>
        <w:t xml:space="preserve"> </w:t>
      </w:r>
      <w:r>
        <w:rPr>
          <w:rFonts w:hint="eastAsia"/>
        </w:rPr>
        <w:t>需要</w:t>
      </w:r>
      <w:r>
        <w:t>下载的对象列表文件</w:t>
      </w:r>
      <w:r w:rsidR="001346F4">
        <w:t>，如果为空则不</w:t>
      </w:r>
      <w:r w:rsidR="001346F4">
        <w:rPr>
          <w:rFonts w:hint="eastAsia"/>
        </w:rPr>
        <w:t>处理</w:t>
      </w:r>
    </w:p>
    <w:p w:rsidR="00154922" w:rsidRDefault="00154922" w:rsidP="00154922">
      <w:pPr>
        <w:pStyle w:val="a0"/>
        <w:ind w:startChars="1250" w:start="160pt" w:hangingChars="350" w:hanging="35pt"/>
      </w:pPr>
      <w:proofErr w:type="spellStart"/>
      <w:r>
        <w:t>dbtype</w:t>
      </w:r>
      <w:proofErr w:type="spellEnd"/>
      <w:r>
        <w:t xml:space="preserve">  </w:t>
      </w:r>
      <w:r>
        <w:rPr>
          <w:rFonts w:hint="eastAsia"/>
        </w:rPr>
        <w:t>数据库</w:t>
      </w:r>
      <w:r>
        <w:t>对象类型，</w:t>
      </w:r>
    </w:p>
    <w:p w:rsidR="00154922" w:rsidRDefault="00154922" w:rsidP="00154922">
      <w:pPr>
        <w:pStyle w:val="a0"/>
        <w:ind w:startChars="1600" w:start="160pt"/>
      </w:pPr>
      <w:r>
        <w:rPr>
          <w:rFonts w:hint="eastAsia"/>
        </w:rPr>
        <w:t>有效值为</w:t>
      </w:r>
    </w:p>
    <w:p w:rsidR="00154922" w:rsidRDefault="00154922" w:rsidP="00154922">
      <w:pPr>
        <w:pStyle w:val="a0"/>
        <w:ind w:startChars="1600" w:start="160pt"/>
      </w:pPr>
      <w:r>
        <w:t>script:</w:t>
      </w:r>
      <w:r>
        <w:rPr>
          <w:rFonts w:hint="eastAsia"/>
        </w:rPr>
        <w:t>数据库</w:t>
      </w:r>
      <w:r>
        <w:t>对象下载为</w:t>
      </w:r>
      <w:proofErr w:type="spellStart"/>
      <w:r>
        <w:rPr>
          <w:rFonts w:hint="eastAsia"/>
        </w:rPr>
        <w:t>sql</w:t>
      </w:r>
      <w:proofErr w:type="spellEnd"/>
      <w:r>
        <w:rPr>
          <w:rFonts w:hint="eastAsia"/>
        </w:rPr>
        <w:t>脚本，</w:t>
      </w:r>
      <w:r>
        <w:t>使用</w:t>
      </w:r>
      <w:r>
        <w:t>slc_getddl.sh</w:t>
      </w:r>
      <w:r>
        <w:t>下载</w:t>
      </w:r>
    </w:p>
    <w:p w:rsidR="00154922" w:rsidRDefault="00154922" w:rsidP="00154922">
      <w:pPr>
        <w:pStyle w:val="a0"/>
        <w:ind w:startChars="1600" w:start="160pt"/>
      </w:pPr>
      <w:r>
        <w:rPr>
          <w:rFonts w:hint="eastAsia"/>
        </w:rPr>
        <w:t>object:</w:t>
      </w:r>
      <w:r>
        <w:rPr>
          <w:rFonts w:hint="eastAsia"/>
        </w:rPr>
        <w:t>表</w:t>
      </w:r>
      <w:r>
        <w:t>，视图等下载为</w:t>
      </w:r>
      <w:proofErr w:type="spellStart"/>
      <w:r>
        <w:rPr>
          <w:rFonts w:hint="eastAsia"/>
        </w:rPr>
        <w:t>xdf</w:t>
      </w:r>
      <w:proofErr w:type="spellEnd"/>
      <w:r>
        <w:rPr>
          <w:rFonts w:hint="eastAsia"/>
        </w:rPr>
        <w:t>文件</w:t>
      </w:r>
      <w:r>
        <w:t>，使用</w:t>
      </w:r>
      <w:r>
        <w:rPr>
          <w:rFonts w:hint="eastAsia"/>
        </w:rPr>
        <w:t>download.pl</w:t>
      </w:r>
      <w:r>
        <w:rPr>
          <w:rFonts w:hint="eastAsia"/>
        </w:rPr>
        <w:t>下载</w:t>
      </w:r>
    </w:p>
    <w:p w:rsidR="001346F4" w:rsidRDefault="001346F4" w:rsidP="001346F4">
      <w:pPr>
        <w:pStyle w:val="a0"/>
      </w:pPr>
      <w:r>
        <w:t>app</w:t>
      </w:r>
      <w:r>
        <w:t>应用服务器的地址，以及用户名，密码</w:t>
      </w:r>
    </w:p>
    <w:p w:rsidR="001346F4" w:rsidRDefault="001346F4" w:rsidP="001346F4">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07CC6" w:rsidRDefault="001346F4" w:rsidP="001346F4">
      <w:pPr>
        <w:pStyle w:val="a0"/>
      </w:pPr>
      <w:proofErr w:type="spellStart"/>
      <w:r>
        <w:t>nls_lang</w:t>
      </w:r>
      <w:proofErr w:type="spellEnd"/>
      <w:r>
        <w:rPr>
          <w:rFonts w:hint="eastAsia"/>
        </w:rPr>
        <w:t xml:space="preserve"> </w:t>
      </w:r>
      <w:r>
        <w:rPr>
          <w:rFonts w:hint="eastAsia"/>
        </w:rPr>
        <w:t>语言</w:t>
      </w:r>
      <w:r>
        <w:t>环境变量，防止</w:t>
      </w:r>
      <w:r>
        <w:rPr>
          <w:rFonts w:hint="eastAsia"/>
        </w:rPr>
        <w:t>某些</w:t>
      </w:r>
      <w:r>
        <w:t>服务器</w:t>
      </w:r>
      <w:r>
        <w:rPr>
          <w:rFonts w:hint="eastAsia"/>
        </w:rPr>
        <w:t>未</w:t>
      </w:r>
      <w:r>
        <w:t>在</w:t>
      </w:r>
      <w:r>
        <w:rPr>
          <w:rFonts w:hint="eastAsia"/>
        </w:rPr>
        <w:t>profile</w:t>
      </w:r>
      <w:r>
        <w:rPr>
          <w:rFonts w:hint="eastAsia"/>
        </w:rPr>
        <w:t>中导入</w:t>
      </w:r>
      <w:r>
        <w:rPr>
          <w:rFonts w:hint="eastAsia"/>
        </w:rPr>
        <w:t>.</w:t>
      </w:r>
      <w:proofErr w:type="spellStart"/>
      <w:r>
        <w:rPr>
          <w:rFonts w:hint="eastAsia"/>
        </w:rPr>
        <w:t>env</w:t>
      </w:r>
      <w:proofErr w:type="spellEnd"/>
      <w:r>
        <w:rPr>
          <w:rFonts w:hint="eastAsia"/>
        </w:rPr>
        <w:t>文件，</w:t>
      </w:r>
      <w:r>
        <w:t>如果不设置</w:t>
      </w:r>
      <w:r>
        <w:rPr>
          <w:rFonts w:hint="eastAsia"/>
        </w:rPr>
        <w:t>NLS_LANG</w:t>
      </w:r>
      <w:r>
        <w:rPr>
          <w:rFonts w:hint="eastAsia"/>
        </w:rPr>
        <w:t>可能</w:t>
      </w:r>
      <w:r>
        <w:t>会导致</w:t>
      </w:r>
      <w:r>
        <w:rPr>
          <w:rFonts w:hint="eastAsia"/>
        </w:rPr>
        <w:t>乱码</w:t>
      </w:r>
      <w:r>
        <w:t>问题</w:t>
      </w:r>
    </w:p>
    <w:p w:rsidR="001346F4" w:rsidRPr="00B83C74" w:rsidRDefault="001346F4" w:rsidP="001346F4">
      <w:pPr>
        <w:pStyle w:val="HeadingBar"/>
      </w:pPr>
    </w:p>
    <w:p w:rsidR="001346F4" w:rsidRPr="00F331A5" w:rsidRDefault="001346F4" w:rsidP="001346F4">
      <w:pPr>
        <w:pStyle w:val="3"/>
      </w:pPr>
      <w:bookmarkStart w:id="17" w:name="_Toc387845879"/>
      <w:r>
        <w:rPr>
          <w:rFonts w:hint="eastAsia"/>
        </w:rPr>
        <w:t>列表</w:t>
      </w:r>
      <w:r>
        <w:t>文件说明</w:t>
      </w:r>
      <w:bookmarkEnd w:id="17"/>
    </w:p>
    <w:p w:rsidR="001346F4" w:rsidRDefault="001346F4" w:rsidP="001346F4">
      <w:pPr>
        <w:ind w:startChars="964" w:start="96.40pt"/>
      </w:pPr>
      <w:r>
        <w:rPr>
          <w:rFonts w:hint="eastAsia"/>
        </w:rPr>
        <w:t>文件为文本格式，</w:t>
      </w:r>
      <w:r>
        <w:t>最后一行</w:t>
      </w:r>
      <w:r>
        <w:rPr>
          <w:rFonts w:hint="eastAsia"/>
        </w:rPr>
        <w:t>需要</w:t>
      </w:r>
      <w:r>
        <w:t>保留一个换行</w:t>
      </w:r>
    </w:p>
    <w:p w:rsidR="001346F4" w:rsidRDefault="001346F4" w:rsidP="001346F4">
      <w:pPr>
        <w:ind w:startChars="964" w:start="96.40pt"/>
      </w:pPr>
    </w:p>
    <w:p w:rsidR="001346F4" w:rsidRDefault="001346F4" w:rsidP="001346F4">
      <w:pPr>
        <w:ind w:startChars="964" w:start="96.40pt"/>
      </w:pPr>
      <w:r>
        <w:rPr>
          <w:rFonts w:hint="eastAsia"/>
        </w:rPr>
        <w:t>每行数据格式：</w:t>
      </w:r>
      <w:r>
        <w:rPr>
          <w:rFonts w:hint="eastAsia"/>
        </w:rPr>
        <w:t>&lt;</w:t>
      </w:r>
      <w:r>
        <w:rPr>
          <w:rFonts w:hint="eastAsia"/>
        </w:rPr>
        <w:t>类型</w:t>
      </w:r>
      <w:r>
        <w:rPr>
          <w:rFonts w:hint="eastAsia"/>
        </w:rPr>
        <w:t>&gt;&lt;</w:t>
      </w:r>
      <w:r>
        <w:t>|&gt;&lt;</w:t>
      </w:r>
      <w:r>
        <w:rPr>
          <w:rFonts w:hint="eastAsia"/>
        </w:rPr>
        <w:t>对象</w:t>
      </w:r>
      <w:r>
        <w:rPr>
          <w:rFonts w:hint="eastAsia"/>
        </w:rPr>
        <w:t>Owner</w:t>
      </w:r>
      <w:r>
        <w:t>&gt;</w:t>
      </w:r>
      <w:r>
        <w:rPr>
          <w:rFonts w:hint="eastAsia"/>
        </w:rPr>
        <w:t>.&lt;</w:t>
      </w:r>
      <w:r>
        <w:rPr>
          <w:rFonts w:hint="eastAsia"/>
        </w:rPr>
        <w:t>对象简称</w:t>
      </w:r>
      <w:r>
        <w:rPr>
          <w:rFonts w:hint="eastAsia"/>
        </w:rPr>
        <w:t>&gt;</w:t>
      </w:r>
    </w:p>
    <w:p w:rsidR="001346F4" w:rsidRDefault="001346F4" w:rsidP="001346F4">
      <w:pPr>
        <w:ind w:startChars="964" w:start="96.40pt"/>
      </w:pPr>
      <w:r>
        <w:rPr>
          <w:rFonts w:hint="eastAsia"/>
        </w:rPr>
        <w:t>如</w:t>
      </w:r>
      <w:r>
        <w:t>：</w:t>
      </w:r>
      <w:r>
        <w:rPr>
          <w:rFonts w:hint="eastAsia"/>
        </w:rPr>
        <w:t>LOOKUP|CUX.CUX_LOOKUP_TYPE</w:t>
      </w:r>
    </w:p>
    <w:p w:rsidR="001346F4" w:rsidRDefault="001346F4" w:rsidP="001346F4">
      <w:pPr>
        <w:ind w:startChars="964" w:start="96.40pt"/>
      </w:pPr>
      <w:r>
        <w:rPr>
          <w:rFonts w:hint="eastAsia"/>
        </w:rPr>
        <w:t>对象</w:t>
      </w:r>
      <w:r>
        <w:rPr>
          <w:rFonts w:hint="eastAsia"/>
        </w:rPr>
        <w:t>O</w:t>
      </w:r>
      <w:r>
        <w:t>wner</w:t>
      </w:r>
      <w:r>
        <w:rPr>
          <w:rFonts w:hint="eastAsia"/>
        </w:rPr>
        <w:t>：对数据库</w:t>
      </w:r>
      <w:r>
        <w:t>对象为其对应</w:t>
      </w:r>
      <w:r>
        <w:rPr>
          <w:rFonts w:hint="eastAsia"/>
        </w:rPr>
        <w:t>schema</w:t>
      </w:r>
      <w:r>
        <w:rPr>
          <w:rFonts w:hint="eastAsia"/>
        </w:rPr>
        <w:t>，对</w:t>
      </w:r>
      <w:r>
        <w:t>应用代码，如果注册在</w:t>
      </w:r>
      <w:r>
        <w:rPr>
          <w:rFonts w:hint="eastAsia"/>
        </w:rPr>
        <w:t>应用</w:t>
      </w:r>
      <w:r>
        <w:t>产品下，为对应应用产品简称，否则默认为</w:t>
      </w:r>
      <w:r>
        <w:rPr>
          <w:rFonts w:hint="eastAsia"/>
        </w:rPr>
        <w:t>CUX</w:t>
      </w:r>
      <w:r>
        <w:rPr>
          <w:rFonts w:hint="eastAsia"/>
        </w:rPr>
        <w:t>，</w:t>
      </w:r>
      <w:r>
        <w:t>不可留空</w:t>
      </w:r>
    </w:p>
    <w:p w:rsidR="001346F4" w:rsidRPr="000962DE" w:rsidRDefault="001346F4" w:rsidP="001346F4">
      <w:pPr>
        <w:ind w:startChars="964" w:start="96.40pt"/>
      </w:pPr>
      <w:r>
        <w:rPr>
          <w:rFonts w:hint="eastAsia"/>
        </w:rPr>
        <w:t>对象</w:t>
      </w:r>
      <w:r>
        <w:t>简称：数据库对象为名称，其他为简称或者代码</w:t>
      </w:r>
    </w:p>
    <w:p w:rsidR="001346F4" w:rsidRDefault="001346F4" w:rsidP="001346F4">
      <w:pPr>
        <w:ind w:startChars="964" w:start="96.40pt"/>
      </w:pPr>
      <w:r>
        <w:rPr>
          <w:rFonts w:hint="eastAsia"/>
        </w:rPr>
        <w:t>类型参见表格</w:t>
      </w:r>
    </w:p>
    <w:tbl>
      <w:tblPr>
        <w:tblW w:w="409.10pt" w:type="dxa"/>
        <w:tblInd w:w="95.2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0pt" w:type="dxa"/>
          <w:end w:w="0pt" w:type="dxa"/>
        </w:tblCellMar>
        <w:tblLook w:firstRow="1" w:lastRow="0" w:firstColumn="1" w:lastColumn="0" w:noHBand="0" w:noVBand="1"/>
      </w:tblPr>
      <w:tblGrid>
        <w:gridCol w:w="2196"/>
        <w:gridCol w:w="992"/>
        <w:gridCol w:w="2159"/>
        <w:gridCol w:w="2835"/>
      </w:tblGrid>
      <w:tr w:rsidR="001346F4" w:rsidTr="001346F4">
        <w:trPr>
          <w:trHeight w:val="270"/>
        </w:trPr>
        <w:tc>
          <w:tcPr>
            <w:tcW w:w="109.80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类型代码</w:t>
            </w:r>
          </w:p>
        </w:tc>
        <w:tc>
          <w:tcPr>
            <w:tcW w:w="49.60pt" w:type="dxa"/>
          </w:tcPr>
          <w:p w:rsidR="001346F4" w:rsidRDefault="001346F4" w:rsidP="001346F4">
            <w:pPr>
              <w:rPr>
                <w:rFonts w:ascii="宋体" w:hAnsi="宋体"/>
                <w:b/>
                <w:bCs/>
                <w:color w:val="000000"/>
                <w:sz w:val="22"/>
                <w:szCs w:val="22"/>
              </w:rPr>
            </w:pPr>
            <w:r>
              <w:rPr>
                <w:rFonts w:ascii="宋体" w:hAnsi="宋体" w:hint="eastAsia"/>
                <w:b/>
                <w:bCs/>
                <w:color w:val="000000"/>
                <w:sz w:val="22"/>
                <w:szCs w:val="22"/>
              </w:rPr>
              <w:t>O</w:t>
            </w:r>
            <w:r>
              <w:rPr>
                <w:rFonts w:ascii="宋体" w:hAnsi="宋体"/>
                <w:b/>
                <w:bCs/>
                <w:color w:val="000000"/>
                <w:sz w:val="22"/>
                <w:szCs w:val="22"/>
              </w:rPr>
              <w:t>WNER</w:t>
            </w:r>
          </w:p>
        </w:tc>
        <w:tc>
          <w:tcPr>
            <w:tcW w:w="107.9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名称</w:t>
            </w:r>
          </w:p>
        </w:tc>
        <w:tc>
          <w:tcPr>
            <w:tcW w:w="141.75pt" w:type="dxa"/>
            <w:shd w:val="clear" w:color="auto" w:fill="auto"/>
            <w:noWrap/>
            <w:tcMar>
              <w:top w:w="0pt" w:type="dxa"/>
              <w:start w:w="5.40pt" w:type="dxa"/>
              <w:bottom w:w="0pt" w:type="dxa"/>
              <w:end w:w="5.40pt" w:type="dxa"/>
            </w:tcMar>
            <w:vAlign w:val="center"/>
            <w:hideMark/>
          </w:tcPr>
          <w:p w:rsidR="001346F4" w:rsidRDefault="001346F4" w:rsidP="001346F4">
            <w:pPr>
              <w:rPr>
                <w:rFonts w:ascii="宋体" w:hAnsi="宋体" w:cs="Calibri"/>
                <w:b/>
                <w:bCs/>
                <w:color w:val="000000"/>
                <w:sz w:val="22"/>
                <w:szCs w:val="22"/>
              </w:rPr>
            </w:pPr>
            <w:r>
              <w:rPr>
                <w:rFonts w:ascii="宋体" w:hAnsi="宋体" w:hint="eastAsia"/>
                <w:b/>
                <w:bCs/>
                <w:color w:val="000000"/>
                <w:sz w:val="22"/>
                <w:szCs w:val="22"/>
              </w:rPr>
              <w:t>说明</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TABLE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SEQUENCE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序列</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VIEW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视图</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PACKAGE</w:t>
            </w:r>
            <w:r w:rsidR="00004E21">
              <w:rPr>
                <w:rFonts w:ascii="宋体" w:hAnsi="宋体"/>
                <w:color w:val="000000"/>
                <w:sz w:val="22"/>
                <w:szCs w:val="22"/>
              </w:rPr>
              <w:t>_SPEC</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包声明</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FD715D" w:rsidP="001346F4">
            <w:pPr>
              <w:rPr>
                <w:rFonts w:ascii="宋体" w:hAnsi="宋体" w:cs="Calibri"/>
                <w:color w:val="000000"/>
                <w:sz w:val="22"/>
                <w:szCs w:val="22"/>
              </w:rPr>
            </w:pPr>
            <w:r>
              <w:rPr>
                <w:rFonts w:ascii="宋体" w:hAnsi="宋体" w:hint="eastAsia"/>
                <w:color w:val="000000"/>
                <w:sz w:val="22"/>
                <w:szCs w:val="22"/>
              </w:rPr>
              <w:t>PACKAGE_</w:t>
            </w:r>
            <w:r w:rsidR="001346F4">
              <w:rPr>
                <w:rFonts w:ascii="宋体" w:hAnsi="宋体" w:hint="eastAsia"/>
                <w:color w:val="000000"/>
                <w:sz w:val="22"/>
                <w:szCs w:val="22"/>
              </w:rPr>
              <w:t>BODY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包体</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TRIGGER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触发器</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SYNONYM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SCHEMA</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同义词</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FORM</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RESOURCE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PLL</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WORKFLOW</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工作流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REQUESTGROUP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请求组</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REQUESTSET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请求集</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FUNCTION</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功能</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描述性弹性域</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含所有上下文及段定义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DESCFLEX_REGISTER</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描述性</w:t>
            </w:r>
            <w:proofErr w:type="gramStart"/>
            <w:r>
              <w:rPr>
                <w:rFonts w:ascii="宋体" w:hAnsi="宋体" w:hint="eastAsia"/>
                <w:color w:val="000000"/>
                <w:sz w:val="22"/>
                <w:szCs w:val="22"/>
              </w:rPr>
              <w:t>弹性域仅注册</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仅注册，无上下文，无段定义</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w:t>
            </w:r>
            <w:proofErr w:type="gramEnd"/>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VALUESET_DFCTX</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proofErr w:type="gramStart"/>
            <w:r>
              <w:rPr>
                <w:rFonts w:ascii="宋体" w:hAnsi="宋体" w:hint="eastAsia"/>
                <w:color w:val="000000"/>
                <w:sz w:val="22"/>
                <w:szCs w:val="22"/>
              </w:rPr>
              <w:t>值集的</w:t>
            </w:r>
            <w:proofErr w:type="gramEnd"/>
            <w:r>
              <w:rPr>
                <w:rFonts w:ascii="宋体" w:hAnsi="宋体" w:hint="eastAsia"/>
                <w:color w:val="000000"/>
                <w:sz w:val="22"/>
                <w:szCs w:val="22"/>
              </w:rPr>
              <w:t>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“弹性域段值”描述性弹性域的上下文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MENU</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菜单</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r>
              <w:rPr>
                <w:rFonts w:ascii="宋体" w:hAnsi="宋体" w:hint="eastAsia"/>
                <w:color w:val="000000"/>
                <w:sz w:val="22"/>
                <w:szCs w:val="22"/>
              </w:rPr>
              <w:t>提供FUNCTION名</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CUSTOMRULEKEY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表单个性化</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s="Calibri"/>
                <w:color w:val="000000"/>
                <w:sz w:val="22"/>
                <w:szCs w:val="22"/>
              </w:rPr>
            </w:pPr>
            <w:r>
              <w:rPr>
                <w:rFonts w:ascii="宋体" w:hAnsi="宋体" w:hint="eastAsia"/>
                <w:color w:val="000000"/>
                <w:sz w:val="22"/>
                <w:szCs w:val="22"/>
              </w:rPr>
              <w:t>提供RULEKEY名(实例名+FORM+序号)唯一</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RESPONSIBILITY</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职责</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PROFILE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配置文件</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MESSAGE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消息</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 xml:space="preserve">　</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LOOKUP_DFCTX</w:t>
            </w:r>
          </w:p>
        </w:tc>
        <w:tc>
          <w:tcPr>
            <w:tcW w:w="49.60pt" w:type="dxa"/>
          </w:tcPr>
          <w:p w:rsidR="001346F4" w:rsidRDefault="001346F4" w:rsidP="001346F4">
            <w:pPr>
              <w:rPr>
                <w:rFonts w:ascii="宋体" w:hAnsi="宋体"/>
                <w:color w:val="000000"/>
                <w:sz w:val="22"/>
                <w:szCs w:val="22"/>
              </w:rPr>
            </w:pP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快速编码的弹性域定义</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“公用查看”描述性弹性域的上下文</w:t>
            </w:r>
          </w:p>
        </w:tc>
      </w:tr>
      <w:tr w:rsidR="001346F4" w:rsidTr="001346F4">
        <w:trPr>
          <w:trHeight w:val="270"/>
        </w:trPr>
        <w:tc>
          <w:tcPr>
            <w:tcW w:w="109.80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XDO_TEMPLATE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应用简称</w:t>
            </w:r>
          </w:p>
        </w:tc>
        <w:tc>
          <w:tcPr>
            <w:tcW w:w="107.9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RTF模板的数据源名称</w:t>
            </w:r>
          </w:p>
        </w:tc>
        <w:tc>
          <w:tcPr>
            <w:tcW w:w="141.75pt" w:type="dxa"/>
            <w:noWrap/>
            <w:tcMar>
              <w:top w:w="0pt" w:type="dxa"/>
              <w:start w:w="5.40pt" w:type="dxa"/>
              <w:bottom w:w="0pt" w:type="dxa"/>
              <w:end w:w="5.40pt" w:type="dxa"/>
            </w:tcMar>
            <w:vAlign w:val="center"/>
            <w:hideMark/>
          </w:tcPr>
          <w:p w:rsidR="001346F4" w:rsidRDefault="001346F4" w:rsidP="001346F4">
            <w:pPr>
              <w:rPr>
                <w:rFonts w:ascii="宋体" w:hAnsi="宋体" w:cs="Calibri"/>
                <w:color w:val="000000"/>
                <w:sz w:val="22"/>
                <w:szCs w:val="22"/>
              </w:rPr>
            </w:pPr>
            <w:r>
              <w:rPr>
                <w:rFonts w:ascii="宋体" w:hAnsi="宋体" w:hint="eastAsia"/>
                <w:color w:val="000000"/>
                <w:sz w:val="22"/>
                <w:szCs w:val="22"/>
              </w:rPr>
              <w:t>通常是请求的简称</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FND_APP</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CUX</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定义</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不分</w:t>
            </w:r>
            <w:r>
              <w:rPr>
                <w:rFonts w:ascii="宋体" w:hAnsi="宋体"/>
                <w:color w:val="000000"/>
                <w:sz w:val="22"/>
                <w:szCs w:val="22"/>
              </w:rPr>
              <w:t>应用</w:t>
            </w:r>
          </w:p>
        </w:tc>
      </w:tr>
      <w:tr w:rsidR="001346F4" w:rsidTr="001346F4">
        <w:trPr>
          <w:trHeight w:val="270"/>
        </w:trPr>
        <w:tc>
          <w:tcPr>
            <w:tcW w:w="109.80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QUEUE</w:t>
            </w:r>
          </w:p>
        </w:tc>
        <w:tc>
          <w:tcPr>
            <w:tcW w:w="49.60pt" w:type="dxa"/>
          </w:tcPr>
          <w:p w:rsidR="001346F4" w:rsidRDefault="001346F4" w:rsidP="001346F4">
            <w:pPr>
              <w:rPr>
                <w:rFonts w:ascii="宋体" w:hAnsi="宋体"/>
                <w:color w:val="000000"/>
                <w:sz w:val="22"/>
                <w:szCs w:val="22"/>
              </w:rPr>
            </w:pPr>
            <w:r>
              <w:rPr>
                <w:rFonts w:ascii="宋体" w:hAnsi="宋体" w:hint="eastAsia"/>
                <w:color w:val="000000"/>
                <w:sz w:val="22"/>
                <w:szCs w:val="22"/>
              </w:rPr>
              <w:t>应用</w:t>
            </w:r>
            <w:r>
              <w:rPr>
                <w:rFonts w:ascii="宋体" w:hAnsi="宋体"/>
                <w:color w:val="000000"/>
                <w:sz w:val="22"/>
                <w:szCs w:val="22"/>
              </w:rPr>
              <w:t>简称</w:t>
            </w:r>
          </w:p>
        </w:tc>
        <w:tc>
          <w:tcPr>
            <w:tcW w:w="107.9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w:t>
            </w:r>
          </w:p>
        </w:tc>
        <w:tc>
          <w:tcPr>
            <w:tcW w:w="141.75pt" w:type="dxa"/>
            <w:noWrap/>
            <w:tcMar>
              <w:top w:w="0pt" w:type="dxa"/>
              <w:start w:w="5.40pt" w:type="dxa"/>
              <w:bottom w:w="0pt" w:type="dxa"/>
              <w:end w:w="5.40pt" w:type="dxa"/>
            </w:tcMar>
            <w:vAlign w:val="center"/>
          </w:tcPr>
          <w:p w:rsidR="001346F4" w:rsidRDefault="001346F4" w:rsidP="001346F4">
            <w:pPr>
              <w:rPr>
                <w:rFonts w:ascii="宋体" w:hAnsi="宋体"/>
                <w:color w:val="000000"/>
                <w:sz w:val="22"/>
                <w:szCs w:val="22"/>
              </w:rPr>
            </w:pPr>
            <w:r>
              <w:rPr>
                <w:rFonts w:ascii="宋体" w:hAnsi="宋体" w:hint="eastAsia"/>
                <w:color w:val="000000"/>
                <w:sz w:val="22"/>
                <w:szCs w:val="22"/>
              </w:rPr>
              <w:t>并发</w:t>
            </w:r>
            <w:r>
              <w:rPr>
                <w:rFonts w:ascii="宋体" w:hAnsi="宋体"/>
                <w:color w:val="000000"/>
                <w:sz w:val="22"/>
                <w:szCs w:val="22"/>
              </w:rPr>
              <w:t>管理器简称</w:t>
            </w:r>
          </w:p>
        </w:tc>
      </w:tr>
    </w:tbl>
    <w:p w:rsidR="001346F4" w:rsidRPr="00687E1B" w:rsidRDefault="001346F4" w:rsidP="001346F4">
      <w:pPr>
        <w:ind w:startChars="964" w:start="96.40pt"/>
      </w:pPr>
    </w:p>
    <w:p w:rsidR="001346F4" w:rsidRDefault="001346F4" w:rsidP="001346F4">
      <w:pPr>
        <w:ind w:startChars="964" w:start="96.40pt"/>
      </w:pPr>
      <w:r>
        <w:rPr>
          <w:rFonts w:hint="eastAsia"/>
        </w:rPr>
        <w:t>例子：</w:t>
      </w:r>
    </w:p>
    <w:p w:rsidR="001346F4" w:rsidRDefault="001346F4" w:rsidP="001346F4">
      <w:pPr>
        <w:ind w:startChars="964" w:start="96.40pt"/>
      </w:pPr>
      <w:r>
        <w:t>TABLE|CUX.CUX_0_FND_OU_SETUP</w:t>
      </w:r>
    </w:p>
    <w:p w:rsidR="001346F4" w:rsidRDefault="001346F4" w:rsidP="001346F4">
      <w:pPr>
        <w:ind w:startChars="964" w:start="96.40pt"/>
      </w:pPr>
      <w:r>
        <w:lastRenderedPageBreak/>
        <w:t>TABLE|CUX.CUX_0_FND_OU_SETUP_STEPS</w:t>
      </w:r>
    </w:p>
    <w:p w:rsidR="001346F4" w:rsidRDefault="001346F4" w:rsidP="001346F4">
      <w:pPr>
        <w:ind w:startChars="964" w:start="96.40pt"/>
      </w:pPr>
      <w:r>
        <w:t>VIEW|APPS.CUX_0_FND_OU_SETUP_V</w:t>
      </w:r>
    </w:p>
    <w:p w:rsidR="001346F4" w:rsidRDefault="001346F4" w:rsidP="001346F4">
      <w:pPr>
        <w:ind w:startChars="964" w:start="96.40pt"/>
      </w:pPr>
      <w:r>
        <w:t>FORM|CUX.CUXGLFOP</w:t>
      </w:r>
    </w:p>
    <w:p w:rsidR="001346F4" w:rsidRDefault="001346F4" w:rsidP="00154922">
      <w:pPr>
        <w:ind w:startChars="964" w:start="96.40pt"/>
      </w:pPr>
      <w:r>
        <w:t>LOOKUP|CUX.CUX_LOOKUP</w:t>
      </w:r>
    </w:p>
    <w:p w:rsidR="00575592" w:rsidRPr="001346F4" w:rsidRDefault="00575592" w:rsidP="00F02EA7">
      <w:pPr>
        <w:pStyle w:val="a0"/>
        <w:ind w:start="0pt"/>
      </w:pPr>
    </w:p>
    <w:p w:rsidR="001346F4" w:rsidRDefault="001346F4" w:rsidP="001346F4">
      <w:pPr>
        <w:pStyle w:val="2"/>
      </w:pPr>
      <w:bookmarkStart w:id="18" w:name="_Toc387845880"/>
      <w:r>
        <w:rPr>
          <w:rStyle w:val="HighlightedVariable"/>
          <w:rFonts w:hint="eastAsia"/>
          <w:color w:val="auto"/>
        </w:rPr>
        <w:lastRenderedPageBreak/>
        <w:t>程序安装</w:t>
      </w:r>
      <w:bookmarkEnd w:id="18"/>
    </w:p>
    <w:p w:rsidR="001346F4" w:rsidRDefault="001346F4" w:rsidP="001346F4">
      <w:pPr>
        <w:pStyle w:val="a0"/>
      </w:pPr>
      <w:r>
        <w:t>程序</w:t>
      </w:r>
      <w:r>
        <w:rPr>
          <w:rFonts w:hint="eastAsia"/>
        </w:rPr>
        <w:t>安装</w:t>
      </w:r>
      <w:r>
        <w:t>脚本目录为</w:t>
      </w:r>
      <w:r>
        <w:t>install</w:t>
      </w:r>
      <w:r>
        <w:t>，</w:t>
      </w:r>
      <w:r>
        <w:rPr>
          <w:rFonts w:hint="eastAsia"/>
        </w:rPr>
        <w:t>双击</w:t>
      </w:r>
      <w:r>
        <w:t>执行目录中</w:t>
      </w:r>
      <w:r>
        <w:t>install.vbs</w:t>
      </w:r>
      <w:r>
        <w:t>脚本</w:t>
      </w:r>
      <w:r>
        <w:rPr>
          <w:rFonts w:hint="eastAsia"/>
        </w:rPr>
        <w:t>安装</w:t>
      </w:r>
      <w:r>
        <w:t>内容，需要</w:t>
      </w:r>
      <w:r>
        <w:rPr>
          <w:rFonts w:hint="eastAsia"/>
        </w:rPr>
        <w:t>将代码目录</w:t>
      </w:r>
      <w:r>
        <w:rPr>
          <w:rFonts w:hint="eastAsia"/>
        </w:rPr>
        <w:t>code</w:t>
      </w:r>
      <w:r>
        <w:rPr>
          <w:rFonts w:hint="eastAsia"/>
        </w:rPr>
        <w:t>放在</w:t>
      </w:r>
      <w:r>
        <w:rPr>
          <w:rFonts w:hint="eastAsia"/>
        </w:rPr>
        <w:t>install</w:t>
      </w:r>
      <w:r>
        <w:rPr>
          <w:rFonts w:hint="eastAsia"/>
        </w:rPr>
        <w:t>目录</w:t>
      </w:r>
      <w:r>
        <w:t>下，</w:t>
      </w:r>
      <w:r>
        <w:rPr>
          <w:rFonts w:hint="eastAsia"/>
        </w:rPr>
        <w:t>code</w:t>
      </w:r>
      <w:r>
        <w:rPr>
          <w:rFonts w:hint="eastAsia"/>
        </w:rPr>
        <w:t>目录</w:t>
      </w:r>
      <w:r>
        <w:t>需要符合目录结构规则</w:t>
      </w:r>
    </w:p>
    <w:p w:rsidR="001346F4" w:rsidRDefault="001346F4" w:rsidP="001346F4">
      <w:pPr>
        <w:pStyle w:val="a0"/>
      </w:pPr>
      <w:r>
        <w:rPr>
          <w:rFonts w:hint="eastAsia"/>
        </w:rPr>
        <w:t>可按照</w:t>
      </w:r>
      <w:r>
        <w:t>配置，自动安装至多</w:t>
      </w:r>
      <w:proofErr w:type="gramStart"/>
      <w:r>
        <w:t>个</w:t>
      </w:r>
      <w:proofErr w:type="gramEnd"/>
      <w:r>
        <w:t>应用节点，并下载安装日志至本地</w:t>
      </w:r>
    </w:p>
    <w:p w:rsidR="001346F4" w:rsidRDefault="001346F4" w:rsidP="001346F4">
      <w:pPr>
        <w:pStyle w:val="a0"/>
      </w:pPr>
      <w:r>
        <w:rPr>
          <w:rFonts w:hint="eastAsia"/>
        </w:rPr>
        <w:t>执行</w:t>
      </w:r>
      <w:r>
        <w:t>完毕后，会下载安装日志至</w:t>
      </w:r>
      <w:r>
        <w:rPr>
          <w:rFonts w:hint="eastAsia"/>
        </w:rPr>
        <w:t>当前</w:t>
      </w:r>
      <w:r>
        <w:t>目录</w:t>
      </w:r>
    </w:p>
    <w:p w:rsidR="001346F4" w:rsidRPr="00FE7937" w:rsidRDefault="001346F4" w:rsidP="001346F4">
      <w:pPr>
        <w:pStyle w:val="HeadingBar"/>
      </w:pPr>
    </w:p>
    <w:p w:rsidR="001346F4" w:rsidRDefault="001346F4" w:rsidP="001346F4">
      <w:pPr>
        <w:pStyle w:val="3"/>
      </w:pPr>
      <w:bookmarkStart w:id="19" w:name="_Toc387845881"/>
      <w:r>
        <w:t>配置文件</w:t>
      </w:r>
      <w:bookmarkEnd w:id="19"/>
    </w:p>
    <w:p w:rsidR="001346F4" w:rsidRDefault="001346F4" w:rsidP="001346F4">
      <w:pPr>
        <w:pStyle w:val="a0"/>
      </w:pPr>
      <w:r>
        <w:t>配置文件说明：</w:t>
      </w:r>
      <w:proofErr w:type="spellStart"/>
      <w:r>
        <w:t>install</w:t>
      </w:r>
      <w:r>
        <w:rPr>
          <w:rFonts w:hint="eastAsia"/>
        </w:rPr>
        <w:t>_c</w:t>
      </w:r>
      <w:r>
        <w:t>onn.cfg</w:t>
      </w:r>
      <w:proofErr w:type="spellEnd"/>
    </w:p>
    <w:p w:rsidR="001346F4" w:rsidRDefault="001346F4" w:rsidP="001346F4">
      <w:pPr>
        <w:pStyle w:val="a0"/>
      </w:pPr>
      <w:r>
        <w:t>配置文件格式为标准</w:t>
      </w:r>
      <w:proofErr w:type="spellStart"/>
      <w:r>
        <w:rPr>
          <w:rFonts w:hint="eastAsia"/>
        </w:rPr>
        <w:t>j</w:t>
      </w:r>
      <w:r>
        <w:t>son</w:t>
      </w:r>
      <w:proofErr w:type="spellEnd"/>
      <w:r>
        <w:t>格式，示例如下，</w:t>
      </w:r>
      <w:proofErr w:type="gramStart"/>
      <w:r>
        <w:t>请保证</w:t>
      </w:r>
      <w:proofErr w:type="gramEnd"/>
      <w:r>
        <w:t>配置项前后的双引号</w:t>
      </w:r>
    </w:p>
    <w:p w:rsidR="001346F4" w:rsidRDefault="001346F4" w:rsidP="001346F4">
      <w:pPr>
        <w:pStyle w:val="a0"/>
      </w:pPr>
      <w:r>
        <w:t>{</w:t>
      </w:r>
    </w:p>
    <w:p w:rsidR="001346F4" w:rsidRDefault="001346F4" w:rsidP="001346F4">
      <w:pPr>
        <w:pStyle w:val="a0"/>
      </w:pPr>
      <w:r>
        <w:tab/>
      </w:r>
      <w:proofErr w:type="gramStart"/>
      <w:r>
        <w:t>app</w:t>
      </w:r>
      <w:proofErr w:type="gramEnd"/>
      <w:r>
        <w:t>:[</w:t>
      </w:r>
    </w:p>
    <w:p w:rsidR="001346F4" w:rsidRDefault="001346F4" w:rsidP="001346F4">
      <w:pPr>
        <w:pStyle w:val="a0"/>
      </w:pPr>
      <w:r>
        <w:tab/>
      </w:r>
      <w:r>
        <w:tab/>
      </w:r>
      <w:r>
        <w:tab/>
        <w:t xml:space="preserve"> {</w:t>
      </w:r>
      <w:proofErr w:type="gramStart"/>
      <w:r>
        <w:t>type</w:t>
      </w:r>
      <w:proofErr w:type="gramEnd"/>
      <w:r>
        <w:t>:"master",host:"test214.zjrcu.com",user:"appltest",pwd:"appltest"},</w:t>
      </w:r>
    </w:p>
    <w:p w:rsidR="001346F4" w:rsidRDefault="001346F4" w:rsidP="001346F4">
      <w:pPr>
        <w:pStyle w:val="a0"/>
      </w:pPr>
      <w:r>
        <w:tab/>
      </w:r>
      <w:r>
        <w:tab/>
      </w:r>
      <w:r>
        <w:tab/>
        <w:t xml:space="preserve"> {</w:t>
      </w:r>
      <w:proofErr w:type="gramStart"/>
      <w:r>
        <w:t>type</w:t>
      </w:r>
      <w:proofErr w:type="gramEnd"/>
      <w:r>
        <w:t>:"slave",host:"test17.zjrcu.com",user:"ebsapp",pwd:"ebsapp"}</w:t>
      </w:r>
    </w:p>
    <w:p w:rsidR="001346F4" w:rsidRDefault="001346F4" w:rsidP="001346F4">
      <w:pPr>
        <w:pStyle w:val="a0"/>
      </w:pPr>
      <w:r>
        <w:tab/>
      </w:r>
      <w:r>
        <w:tab/>
      </w:r>
      <w:r>
        <w:tab/>
        <w:t>],</w:t>
      </w:r>
    </w:p>
    <w:p w:rsidR="001346F4" w:rsidRDefault="001346F4" w:rsidP="001346F4">
      <w:pPr>
        <w:pStyle w:val="a0"/>
      </w:pPr>
      <w:r>
        <w:tab/>
      </w:r>
      <w:proofErr w:type="spellStart"/>
      <w:proofErr w:type="gramStart"/>
      <w:r>
        <w:t>db</w:t>
      </w:r>
      <w:proofErr w:type="spellEnd"/>
      <w:r>
        <w:t>:</w:t>
      </w:r>
      <w:proofErr w:type="gramEnd"/>
      <w:r>
        <w:t>{</w:t>
      </w:r>
    </w:p>
    <w:p w:rsidR="001346F4" w:rsidRDefault="001346F4" w:rsidP="001346F4">
      <w:pPr>
        <w:pStyle w:val="a0"/>
      </w:pPr>
      <w:r>
        <w:tab/>
      </w:r>
      <w:r>
        <w:tab/>
      </w:r>
      <w:r>
        <w:tab/>
      </w:r>
      <w:proofErr w:type="spellStart"/>
      <w:proofErr w:type="gramStart"/>
      <w:r>
        <w:t>sid</w:t>
      </w:r>
      <w:proofErr w:type="spellEnd"/>
      <w:proofErr w:type="gramEnd"/>
      <w:r>
        <w:t>:"TEST",</w:t>
      </w:r>
    </w:p>
    <w:p w:rsidR="001346F4" w:rsidRDefault="001346F4" w:rsidP="001346F4">
      <w:pPr>
        <w:pStyle w:val="a0"/>
      </w:pPr>
      <w:r>
        <w:tab/>
      </w:r>
      <w:r>
        <w:tab/>
      </w:r>
      <w:r>
        <w:tab/>
      </w:r>
      <w:proofErr w:type="spellStart"/>
      <w:proofErr w:type="gramStart"/>
      <w:r>
        <w:t>user</w:t>
      </w:r>
      <w:proofErr w:type="gramEnd"/>
      <w:r>
        <w:t>:"apps</w:t>
      </w:r>
      <w:proofErr w:type="spellEnd"/>
      <w:r>
        <w:t>",</w:t>
      </w:r>
    </w:p>
    <w:p w:rsidR="001346F4" w:rsidRDefault="001346F4" w:rsidP="001346F4">
      <w:pPr>
        <w:pStyle w:val="a0"/>
      </w:pPr>
      <w:r>
        <w:tab/>
      </w:r>
      <w:r>
        <w:tab/>
      </w:r>
      <w:r>
        <w:tab/>
      </w:r>
      <w:proofErr w:type="gramStart"/>
      <w:r>
        <w:t>pwd</w:t>
      </w:r>
      <w:proofErr w:type="gramEnd"/>
      <w:r>
        <w:t>:"apps1234",</w:t>
      </w:r>
    </w:p>
    <w:p w:rsidR="001346F4" w:rsidRDefault="001346F4" w:rsidP="001346F4">
      <w:pPr>
        <w:pStyle w:val="a0"/>
      </w:pPr>
      <w:r>
        <w:tab/>
      </w:r>
      <w:r>
        <w:tab/>
      </w:r>
      <w:r>
        <w:tab/>
      </w:r>
      <w:proofErr w:type="gramStart"/>
      <w:r>
        <w:t>cuxpwd</w:t>
      </w:r>
      <w:proofErr w:type="gramEnd"/>
      <w:r>
        <w:t>:"cux1234"</w:t>
      </w:r>
    </w:p>
    <w:p w:rsidR="001346F4" w:rsidRDefault="001346F4" w:rsidP="001346F4">
      <w:pPr>
        <w:pStyle w:val="a0"/>
      </w:pPr>
      <w:r>
        <w:tab/>
        <w:t>}</w:t>
      </w:r>
    </w:p>
    <w:p w:rsidR="00D53618" w:rsidRDefault="001346F4" w:rsidP="001346F4">
      <w:pPr>
        <w:pStyle w:val="a0"/>
      </w:pPr>
      <w:r>
        <w:t>}</w:t>
      </w:r>
    </w:p>
    <w:p w:rsidR="001346F4" w:rsidRDefault="001346F4" w:rsidP="001346F4">
      <w:pPr>
        <w:pStyle w:val="a0"/>
      </w:pPr>
      <w:r>
        <w:t>其中</w:t>
      </w:r>
    </w:p>
    <w:p w:rsidR="001346F4" w:rsidRDefault="001346F4" w:rsidP="001346F4">
      <w:pPr>
        <w:pStyle w:val="a0"/>
      </w:pPr>
      <w:r>
        <w:t>app</w:t>
      </w:r>
      <w:r>
        <w:t>应用服务器的地址，以及用户名，密码</w:t>
      </w:r>
      <w:r>
        <w:rPr>
          <w:rFonts w:hint="eastAsia"/>
        </w:rPr>
        <w:t>，</w:t>
      </w:r>
      <w:r>
        <w:t>可配置多个应用节点，</w:t>
      </w:r>
      <w:r>
        <w:rPr>
          <w:rFonts w:hint="eastAsia"/>
        </w:rPr>
        <w:t>type</w:t>
      </w:r>
      <w:r>
        <w:rPr>
          <w:rFonts w:hint="eastAsia"/>
        </w:rPr>
        <w:t>为</w:t>
      </w:r>
      <w:r>
        <w:rPr>
          <w:rFonts w:hint="eastAsia"/>
        </w:rPr>
        <w:t>master</w:t>
      </w:r>
      <w:r>
        <w:rPr>
          <w:rFonts w:hint="eastAsia"/>
        </w:rPr>
        <w:t>的</w:t>
      </w:r>
      <w:r>
        <w:t>节点</w:t>
      </w:r>
      <w:r>
        <w:rPr>
          <w:rFonts w:hint="eastAsia"/>
        </w:rPr>
        <w:t>作为</w:t>
      </w:r>
      <w:r>
        <w:t>主节点</w:t>
      </w:r>
      <w:r w:rsidR="00D53618">
        <w:rPr>
          <w:rFonts w:hint="eastAsia"/>
        </w:rPr>
        <w:t>，</w:t>
      </w:r>
      <w:r w:rsidR="00D53618">
        <w:t>为必须配置的应用服务器</w:t>
      </w:r>
      <w:r>
        <w:t>，</w:t>
      </w:r>
      <w:proofErr w:type="spellStart"/>
      <w:r>
        <w:rPr>
          <w:rFonts w:hint="eastAsia"/>
        </w:rPr>
        <w:t>db</w:t>
      </w:r>
      <w:proofErr w:type="spellEnd"/>
      <w:r>
        <w:rPr>
          <w:rFonts w:hint="eastAsia"/>
        </w:rPr>
        <w:t>的</w:t>
      </w:r>
      <w:r>
        <w:t>代码将会在该节点安装，</w:t>
      </w:r>
      <w:r>
        <w:rPr>
          <w:rFonts w:hint="eastAsia"/>
        </w:rPr>
        <w:t>类型</w:t>
      </w:r>
      <w:r>
        <w:t>为</w:t>
      </w:r>
      <w:r>
        <w:rPr>
          <w:rFonts w:hint="eastAsia"/>
        </w:rPr>
        <w:t>slave</w:t>
      </w:r>
      <w:r>
        <w:rPr>
          <w:rFonts w:hint="eastAsia"/>
        </w:rPr>
        <w:t>的</w:t>
      </w:r>
      <w:r>
        <w:t>节点将只安装</w:t>
      </w:r>
      <w:r>
        <w:t>app</w:t>
      </w:r>
      <w:r>
        <w:rPr>
          <w:rFonts w:hint="eastAsia"/>
        </w:rPr>
        <w:t>的</w:t>
      </w:r>
      <w:r>
        <w:t>代码</w:t>
      </w:r>
      <w:r>
        <w:rPr>
          <w:rFonts w:hint="eastAsia"/>
        </w:rPr>
        <w:t>，</w:t>
      </w:r>
      <w:r>
        <w:t>需要增加节点只需要按照</w:t>
      </w:r>
      <w:r>
        <w:rPr>
          <w:rFonts w:hint="eastAsia"/>
        </w:rPr>
        <w:t>格式</w:t>
      </w:r>
      <w:r>
        <w:t>配置即可</w:t>
      </w:r>
    </w:p>
    <w:p w:rsidR="001346F4" w:rsidRDefault="001346F4" w:rsidP="00D53618">
      <w:pPr>
        <w:pStyle w:val="a0"/>
      </w:pPr>
      <w:proofErr w:type="spellStart"/>
      <w:r>
        <w:rPr>
          <w:rFonts w:hint="eastAsia"/>
        </w:rPr>
        <w:t>d</w:t>
      </w:r>
      <w:r>
        <w:t>b</w:t>
      </w:r>
      <w:proofErr w:type="spellEnd"/>
      <w:r>
        <w:t>数据库的连接信息，以及用户名密码，</w:t>
      </w:r>
      <w:proofErr w:type="spellStart"/>
      <w:r>
        <w:rPr>
          <w:rFonts w:hint="eastAsia"/>
        </w:rPr>
        <w:t>cuxpwd</w:t>
      </w:r>
      <w:proofErr w:type="spellEnd"/>
      <w:r>
        <w:rPr>
          <w:rFonts w:hint="eastAsia"/>
        </w:rPr>
        <w:t>特指</w:t>
      </w:r>
      <w:r>
        <w:rPr>
          <w:rFonts w:hint="eastAsia"/>
        </w:rPr>
        <w:t>CUX</w:t>
      </w:r>
      <w:r>
        <w:rPr>
          <w:rFonts w:hint="eastAsia"/>
        </w:rPr>
        <w:t>用户</w:t>
      </w:r>
      <w:r>
        <w:t>的密码</w:t>
      </w:r>
    </w:p>
    <w:p w:rsidR="001346F4" w:rsidRPr="001346F4" w:rsidRDefault="001346F4" w:rsidP="00F02EA7">
      <w:pPr>
        <w:pStyle w:val="a0"/>
        <w:ind w:start="0pt"/>
      </w:pPr>
    </w:p>
    <w:sectPr w:rsidR="001346F4" w:rsidRPr="001346F4" w:rsidSect="005A14E7">
      <w:headerReference w:type="even" r:id="rId14"/>
      <w:footerReference w:type="even" r:id="rId15"/>
      <w:footerReference w:type="first" r:id="rId16"/>
      <w:pgSz w:w="595.35pt" w:h="841.70pt" w:code="1"/>
      <w:pgMar w:top="78.25pt" w:right="36pt" w:bottom="54pt" w:left="36pt" w:header="21.60pt" w:footer="21.60pt" w:gutter="18pt"/>
      <w:paperSrc w:first="1" w:other="1"/>
      <w:cols w:space="36pt"/>
      <w:docGrid w:linePitch="272"/>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D9649A" w:rsidRDefault="00D9649A">
      <w:r>
        <w:separator/>
      </w:r>
    </w:p>
  </w:endnote>
  <w:endnote w:type="continuationSeparator" w:id="0">
    <w:p w:rsidR="00D9649A" w:rsidRDefault="00D9649A">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notTrueType/>
    <w:pitch w:val="fixed"/>
    <w:sig w:usb0="00000003" w:usb1="00000000" w:usb2="00000000" w:usb3="00000000" w:csb0="00000001" w:csb1="00000000"/>
  </w:font>
  <w:font w:name="Times">
    <w:panose1 w:val="02020603050405020304"/>
    <w:charset w:characterSet="iso-8859-1"/>
    <w:family w:val="roman"/>
    <w:pitch w:val="variable"/>
    <w:sig w:usb0="E0002AFF" w:usb1="C0007841"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Book Antiqua">
    <w:panose1 w:val="02040602050305030304"/>
    <w:charset w:characterSet="iso-8859-1"/>
    <w:family w:val="roman"/>
    <w:pitch w:val="variable"/>
    <w:sig w:usb0="00000287" w:usb1="00000000" w:usb2="00000000" w:usb3="00000000" w:csb0="0000009F" w:csb1="00000000"/>
  </w:font>
  <w:font w:name="Arial Narrow">
    <w:panose1 w:val="020B0606020202030204"/>
    <w:charset w:characterSet="iso-8859-1"/>
    <w:family w:val="swiss"/>
    <w:pitch w:val="variable"/>
    <w:sig w:usb0="00000287" w:usb1="00000800" w:usb2="00000000" w:usb3="00000000" w:csb0="0000009F" w:csb1="00000000"/>
  </w:font>
  <w:font w:name="Helvetica">
    <w:panose1 w:val="020B0604020202020204"/>
    <w:charset w:characterSet="iso-8859-1"/>
    <w:family w:val="swiss"/>
    <w:notTrueType/>
    <w:pitch w:val="variable"/>
    <w:sig w:usb0="00000003" w:usb1="00000000" w:usb2="00000000" w:usb3="00000000" w:csb0="00000001" w:csb1="00000000"/>
  </w:font>
  <w:font w:name="PMingLiU">
    <w:altName w:val="新細明體"/>
    <w:panose1 w:val="02020500000000000000"/>
    <w:charset w:characterSet="Big5"/>
    <w:family w:val="auto"/>
    <w:notTrueType/>
    <w:pitch w:val="variable"/>
    <w:sig w:usb0="00000001" w:usb1="08080000" w:usb2="00000010" w:usb3="00000000" w:csb0="00100000" w:csb1="00000000"/>
  </w:font>
  <w:font w:name="Calibri">
    <w:panose1 w:val="020F0502020204030204"/>
    <w:charset w:characterSet="iso-8859-1"/>
    <w:family w:val="swiss"/>
    <w:pitch w:val="variable"/>
    <w:sig w:usb0="E00002FF" w:usb1="4000ACFF" w:usb2="00000001"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rsidP="008D7B60">
    <w:pPr>
      <w:pStyle w:val="a5"/>
      <w:tabs>
        <w:tab w:val="center" w:pos="270pt"/>
        <w:tab w:val="end" w:pos="486pt"/>
        <w:tab w:val="end" w:pos="522pt"/>
      </w:tabs>
    </w:pPr>
    <w:r>
      <w:rPr>
        <w:rFonts w:hint="eastAsia"/>
        <w:b/>
        <w:bCs/>
        <w:szCs w:val="16"/>
      </w:rPr>
      <w:t>程序</w:t>
    </w:r>
    <w:r w:rsidR="00BD5CE9">
      <w:rPr>
        <w:rFonts w:hint="eastAsia"/>
        <w:b/>
        <w:bCs/>
        <w:szCs w:val="16"/>
      </w:rPr>
      <w:t>自动下载</w:t>
    </w:r>
    <w:r>
      <w:rPr>
        <w:rFonts w:hint="eastAsia"/>
        <w:b/>
        <w:bCs/>
        <w:szCs w:val="16"/>
      </w:rPr>
      <w:t>部署文档</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FD715D">
      <w:rPr>
        <w:rStyle w:val="ab"/>
        <w:b/>
        <w:bCs/>
        <w:noProof/>
      </w:rPr>
      <w:t>9</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FD715D">
      <w:rPr>
        <w:rStyle w:val="ab"/>
        <w:b/>
        <w:bCs/>
        <w:noProof/>
      </w:rPr>
      <w:t>10</w:t>
    </w:r>
    <w:r w:rsidRPr="003D2AEE">
      <w:rPr>
        <w:rStyle w:val="ab"/>
        <w:b/>
        <w:bCs/>
      </w:rPr>
      <w:fldChar w:fldCharType="end"/>
    </w:r>
    <w:r>
      <w:rPr>
        <w:rStyle w:val="ab"/>
        <w:rFonts w:hint="eastAsia"/>
        <w:b/>
        <w:bCs/>
      </w:rPr>
      <w:t>页</w:t>
    </w:r>
    <w:r>
      <w:t xml:space="preserve">   </w:t>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end" w:pos="522pt"/>
      </w:tabs>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framePr w:wrap="around" w:vAnchor="text" w:hAnchor="margin" w:xAlign="right" w:y="0.05pt"/>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1346F4" w:rsidRDefault="001346F4">
    <w:pPr>
      <w:pStyle w:val="a5"/>
      <w:ind w:end="18pt"/>
    </w:pPr>
  </w:p>
  <w:p w:rsidR="001346F4" w:rsidRDefault="001346F4"/>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5"/>
      <w:tabs>
        <w:tab w:val="clear" w:pos="396pt"/>
        <w:tab w:val="end" w:pos="522pt"/>
      </w:tabs>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D9649A" w:rsidRDefault="00D9649A">
      <w:r>
        <w:separator/>
      </w:r>
    </w:p>
  </w:footnote>
  <w:footnote w:type="continuationSeparator" w:id="0">
    <w:p w:rsidR="00D9649A" w:rsidRDefault="00D9649A">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pPr>
      <w:pStyle w:val="a6"/>
    </w:pPr>
    <w:r>
      <w:rPr>
        <w:rFonts w:hint="eastAsia"/>
      </w:rPr>
      <w:tab/>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346F4" w:rsidRDefault="001346F4"/>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9F76DE9E"/>
    <w:lvl w:ilvl="0">
      <w:start w:val="1"/>
      <w:numFmt w:val="bullet"/>
      <w:lvlText w:val=""/>
      <w:lvlJc w:val="start"/>
      <w:pPr>
        <w:tabs>
          <w:tab w:val="num" w:pos="0pt"/>
        </w:tabs>
        <w:ind w:start="0pt" w:firstLine="0pt"/>
      </w:pPr>
      <w:rPr>
        <w:rFonts w:ascii="Wingdings" w:hAnsi="Wingdings"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019449C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
    <w:nsid w:val="0A7A1B5C"/>
    <w:multiLevelType w:val="hybridMultilevel"/>
    <w:tmpl w:val="BE7AE542"/>
    <w:lvl w:ilvl="0" w:tplc="5DEEFCAA">
      <w:start w:val="1"/>
      <w:numFmt w:val="decimal"/>
      <w:lvlText w:val="%1、"/>
      <w:lvlJc w:val="start"/>
      <w:pPr>
        <w:tabs>
          <w:tab w:val="num" w:pos="162.75pt"/>
        </w:tabs>
        <w:ind w:start="162.75pt" w:hanging="18pt"/>
      </w:pPr>
      <w:rPr>
        <w:rFonts w:hint="default"/>
      </w:rPr>
    </w:lvl>
    <w:lvl w:ilvl="1" w:tplc="04090019" w:tentative="1">
      <w:start w:val="1"/>
      <w:numFmt w:val="lowerLetter"/>
      <w:lvlText w:val="%2)"/>
      <w:lvlJc w:val="start"/>
      <w:pPr>
        <w:tabs>
          <w:tab w:val="num" w:pos="186.75pt"/>
        </w:tabs>
        <w:ind w:start="186.75pt" w:hanging="21pt"/>
      </w:pPr>
    </w:lvl>
    <w:lvl w:ilvl="2" w:tplc="0409001B" w:tentative="1">
      <w:start w:val="1"/>
      <w:numFmt w:val="lowerRoman"/>
      <w:lvlText w:val="%3."/>
      <w:lvlJc w:val="end"/>
      <w:pPr>
        <w:tabs>
          <w:tab w:val="num" w:pos="207.75pt"/>
        </w:tabs>
        <w:ind w:start="207.75pt" w:hanging="21pt"/>
      </w:pPr>
    </w:lvl>
    <w:lvl w:ilvl="3" w:tplc="0409000F" w:tentative="1">
      <w:start w:val="1"/>
      <w:numFmt w:val="decimal"/>
      <w:lvlText w:val="%4."/>
      <w:lvlJc w:val="start"/>
      <w:pPr>
        <w:tabs>
          <w:tab w:val="num" w:pos="228.75pt"/>
        </w:tabs>
        <w:ind w:start="228.75pt" w:hanging="21pt"/>
      </w:pPr>
    </w:lvl>
    <w:lvl w:ilvl="4" w:tplc="04090019" w:tentative="1">
      <w:start w:val="1"/>
      <w:numFmt w:val="lowerLetter"/>
      <w:lvlText w:val="%5)"/>
      <w:lvlJc w:val="start"/>
      <w:pPr>
        <w:tabs>
          <w:tab w:val="num" w:pos="249.75pt"/>
        </w:tabs>
        <w:ind w:start="249.75pt" w:hanging="21pt"/>
      </w:pPr>
    </w:lvl>
    <w:lvl w:ilvl="5" w:tplc="0409001B" w:tentative="1">
      <w:start w:val="1"/>
      <w:numFmt w:val="lowerRoman"/>
      <w:lvlText w:val="%6."/>
      <w:lvlJc w:val="end"/>
      <w:pPr>
        <w:tabs>
          <w:tab w:val="num" w:pos="270.75pt"/>
        </w:tabs>
        <w:ind w:start="270.75pt" w:hanging="21pt"/>
      </w:pPr>
    </w:lvl>
    <w:lvl w:ilvl="6" w:tplc="0409000F" w:tentative="1">
      <w:start w:val="1"/>
      <w:numFmt w:val="decimal"/>
      <w:lvlText w:val="%7."/>
      <w:lvlJc w:val="start"/>
      <w:pPr>
        <w:tabs>
          <w:tab w:val="num" w:pos="291.75pt"/>
        </w:tabs>
        <w:ind w:start="291.75pt" w:hanging="21pt"/>
      </w:pPr>
    </w:lvl>
    <w:lvl w:ilvl="7" w:tplc="04090019" w:tentative="1">
      <w:start w:val="1"/>
      <w:numFmt w:val="lowerLetter"/>
      <w:lvlText w:val="%8)"/>
      <w:lvlJc w:val="start"/>
      <w:pPr>
        <w:tabs>
          <w:tab w:val="num" w:pos="312.75pt"/>
        </w:tabs>
        <w:ind w:start="312.75pt" w:hanging="21pt"/>
      </w:pPr>
    </w:lvl>
    <w:lvl w:ilvl="8" w:tplc="0409001B" w:tentative="1">
      <w:start w:val="1"/>
      <w:numFmt w:val="lowerRoman"/>
      <w:lvlText w:val="%9."/>
      <w:lvlJc w:val="end"/>
      <w:pPr>
        <w:tabs>
          <w:tab w:val="num" w:pos="333.75pt"/>
        </w:tabs>
        <w:ind w:start="333.75pt" w:hanging="21pt"/>
      </w:pPr>
    </w:lvl>
  </w:abstractNum>
  <w:abstractNum w:abstractNumId="3">
    <w:nsid w:val="0C827D5B"/>
    <w:multiLevelType w:val="singleLevel"/>
    <w:tmpl w:val="BF0A924C"/>
    <w:lvl w:ilvl="0">
      <w:start w:val="1"/>
      <w:numFmt w:val="none"/>
      <w:lvlText w:val="Note:"/>
      <w:lvlJc w:val="start"/>
      <w:pPr>
        <w:ind w:start="36pt" w:hanging="36pt"/>
      </w:pPr>
      <w:rPr>
        <w:b/>
        <w:i w:val="0"/>
      </w:rPr>
    </w:lvl>
  </w:abstractNum>
  <w:abstractNum w:abstractNumId="4">
    <w:nsid w:val="17A378D6"/>
    <w:multiLevelType w:val="singleLevel"/>
    <w:tmpl w:val="BF0A924C"/>
    <w:lvl w:ilvl="0">
      <w:start w:val="1"/>
      <w:numFmt w:val="none"/>
      <w:lvlText w:val="Note:"/>
      <w:lvlJc w:val="start"/>
      <w:pPr>
        <w:ind w:start="36pt" w:hanging="36pt"/>
      </w:pPr>
      <w:rPr>
        <w:b/>
        <w:i w:val="0"/>
      </w:rPr>
    </w:lvl>
  </w:abstractNum>
  <w:abstractNum w:abstractNumId="5">
    <w:nsid w:val="1A7A6E6A"/>
    <w:multiLevelType w:val="hybridMultilevel"/>
    <w:tmpl w:val="5906A748"/>
    <w:lvl w:ilvl="0" w:tplc="34982B3E">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6">
    <w:nsid w:val="1CD24BFF"/>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7">
    <w:nsid w:val="2377379F"/>
    <w:multiLevelType w:val="multilevel"/>
    <w:tmpl w:val="F606DE64"/>
    <w:lvl w:ilvl="0">
      <w:start w:val="1"/>
      <w:numFmt w:val="decimal"/>
      <w:lvlText w:val="%1."/>
      <w:lvlJc w:val="start"/>
      <w:pPr>
        <w:ind w:start="144pt" w:hanging="18pt"/>
      </w:pPr>
      <w:rPr>
        <w:rFonts w:hint="default"/>
      </w:rPr>
    </w:lvl>
    <w:lvl w:ilvl="1">
      <w:start w:val="1"/>
      <w:numFmt w:val="decimal"/>
      <w:isLgl/>
      <w:lvlText w:val="%1.%2."/>
      <w:lvlJc w:val="start"/>
      <w:pPr>
        <w:ind w:start="144.75pt" w:hanging="18.75pt"/>
      </w:pPr>
      <w:rPr>
        <w:rFonts w:hint="default"/>
      </w:rPr>
    </w:lvl>
    <w:lvl w:ilvl="2">
      <w:start w:val="1"/>
      <w:numFmt w:val="decimal"/>
      <w:isLgl/>
      <w:lvlText w:val="%1.%2.%3."/>
      <w:lvlJc w:val="start"/>
      <w:pPr>
        <w:ind w:start="162pt" w:hanging="36pt"/>
      </w:pPr>
      <w:rPr>
        <w:rFonts w:hint="default"/>
      </w:rPr>
    </w:lvl>
    <w:lvl w:ilvl="3">
      <w:start w:val="1"/>
      <w:numFmt w:val="decimal"/>
      <w:isLgl/>
      <w:lvlText w:val="%1.%2.%3.%4."/>
      <w:lvlJc w:val="start"/>
      <w:pPr>
        <w:ind w:start="162pt" w:hanging="36pt"/>
      </w:pPr>
      <w:rPr>
        <w:rFonts w:hint="default"/>
      </w:rPr>
    </w:lvl>
    <w:lvl w:ilvl="4">
      <w:start w:val="1"/>
      <w:numFmt w:val="decimal"/>
      <w:isLgl/>
      <w:lvlText w:val="%1.%2.%3.%4.%5."/>
      <w:lvlJc w:val="start"/>
      <w:pPr>
        <w:ind w:start="180pt" w:hanging="54pt"/>
      </w:pPr>
      <w:rPr>
        <w:rFonts w:hint="default"/>
      </w:rPr>
    </w:lvl>
    <w:lvl w:ilvl="5">
      <w:start w:val="1"/>
      <w:numFmt w:val="decimal"/>
      <w:isLgl/>
      <w:lvlText w:val="%1.%2.%3.%4.%5.%6."/>
      <w:lvlJc w:val="start"/>
      <w:pPr>
        <w:ind w:start="180pt" w:hanging="54pt"/>
      </w:pPr>
      <w:rPr>
        <w:rFonts w:hint="default"/>
      </w:rPr>
    </w:lvl>
    <w:lvl w:ilvl="6">
      <w:start w:val="1"/>
      <w:numFmt w:val="decimal"/>
      <w:isLgl/>
      <w:lvlText w:val="%1.%2.%3.%4.%5.%6.%7."/>
      <w:lvlJc w:val="start"/>
      <w:pPr>
        <w:ind w:start="198pt" w:hanging="72pt"/>
      </w:pPr>
      <w:rPr>
        <w:rFonts w:hint="default"/>
      </w:rPr>
    </w:lvl>
    <w:lvl w:ilvl="7">
      <w:start w:val="1"/>
      <w:numFmt w:val="decimal"/>
      <w:isLgl/>
      <w:lvlText w:val="%1.%2.%3.%4.%5.%6.%7.%8."/>
      <w:lvlJc w:val="start"/>
      <w:pPr>
        <w:ind w:start="198pt" w:hanging="72pt"/>
      </w:pPr>
      <w:rPr>
        <w:rFonts w:hint="default"/>
      </w:rPr>
    </w:lvl>
    <w:lvl w:ilvl="8">
      <w:start w:val="1"/>
      <w:numFmt w:val="decimal"/>
      <w:isLgl/>
      <w:lvlText w:val="%1.%2.%3.%4.%5.%6.%7.%8.%9."/>
      <w:lvlJc w:val="start"/>
      <w:pPr>
        <w:ind w:start="216pt" w:hanging="90pt"/>
      </w:pPr>
      <w:rPr>
        <w:rFonts w:hint="default"/>
      </w:rPr>
    </w:lvl>
  </w:abstractNum>
  <w:abstractNum w:abstractNumId="8">
    <w:nsid w:val="26FF33EA"/>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9">
    <w:nsid w:val="2CAC01D4"/>
    <w:multiLevelType w:val="hybridMultilevel"/>
    <w:tmpl w:val="5208564C"/>
    <w:lvl w:ilvl="0" w:tplc="1BC2385A">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0">
    <w:nsid w:val="311E1A8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1">
    <w:nsid w:val="32103E7B"/>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2">
    <w:nsid w:val="325A6323"/>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3">
    <w:nsid w:val="37DF31F7"/>
    <w:multiLevelType w:val="hybridMultilevel"/>
    <w:tmpl w:val="22A69B7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14">
    <w:nsid w:val="3EAA31A7"/>
    <w:multiLevelType w:val="hybridMultilevel"/>
    <w:tmpl w:val="1C821FA0"/>
    <w:lvl w:ilvl="0" w:tplc="E752FA6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5">
    <w:nsid w:val="46986DCB"/>
    <w:multiLevelType w:val="hybridMultilevel"/>
    <w:tmpl w:val="EE34D57E"/>
    <w:lvl w:ilvl="0" w:tplc="7E867242">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6">
    <w:nsid w:val="536766A2"/>
    <w:multiLevelType w:val="hybridMultilevel"/>
    <w:tmpl w:val="6666C3DA"/>
    <w:lvl w:ilvl="0" w:tplc="AA145E0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7">
    <w:nsid w:val="56472810"/>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8">
    <w:nsid w:val="5AE6774B"/>
    <w:multiLevelType w:val="hybridMultilevel"/>
    <w:tmpl w:val="E1BA5652"/>
    <w:lvl w:ilvl="0" w:tplc="8D44F77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19">
    <w:nsid w:val="5FF325AF"/>
    <w:multiLevelType w:val="hybridMultilevel"/>
    <w:tmpl w:val="65FAAA84"/>
    <w:lvl w:ilvl="0" w:tplc="D84A05E4">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0">
    <w:nsid w:val="605F6A87"/>
    <w:multiLevelType w:val="hybridMultilevel"/>
    <w:tmpl w:val="29F29766"/>
    <w:lvl w:ilvl="0" w:tplc="02AE3902">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1">
    <w:nsid w:val="61B06B13"/>
    <w:multiLevelType w:val="hybridMultilevel"/>
    <w:tmpl w:val="429E15C2"/>
    <w:lvl w:ilvl="0" w:tplc="935E0698">
      <w:start w:val="1"/>
      <w:numFmt w:val="decimal"/>
      <w:lvlText w:val="%1."/>
      <w:lvlJc w:val="start"/>
      <w:pPr>
        <w:ind w:start="162.75pt" w:hanging="18pt"/>
      </w:pPr>
      <w:rPr>
        <w:rFonts w:hint="default"/>
      </w:rPr>
    </w:lvl>
    <w:lvl w:ilvl="1" w:tplc="04090019" w:tentative="1">
      <w:start w:val="1"/>
      <w:numFmt w:val="lowerLetter"/>
      <w:lvlText w:val="%2)"/>
      <w:lvlJc w:val="start"/>
      <w:pPr>
        <w:ind w:start="186.75pt" w:hanging="21pt"/>
      </w:pPr>
    </w:lvl>
    <w:lvl w:ilvl="2" w:tplc="0409001B" w:tentative="1">
      <w:start w:val="1"/>
      <w:numFmt w:val="lowerRoman"/>
      <w:lvlText w:val="%3."/>
      <w:lvlJc w:val="end"/>
      <w:pPr>
        <w:ind w:start="207.75pt" w:hanging="21pt"/>
      </w:pPr>
    </w:lvl>
    <w:lvl w:ilvl="3" w:tplc="0409000F" w:tentative="1">
      <w:start w:val="1"/>
      <w:numFmt w:val="decimal"/>
      <w:lvlText w:val="%4."/>
      <w:lvlJc w:val="start"/>
      <w:pPr>
        <w:ind w:start="228.75pt" w:hanging="21pt"/>
      </w:pPr>
    </w:lvl>
    <w:lvl w:ilvl="4" w:tplc="04090019" w:tentative="1">
      <w:start w:val="1"/>
      <w:numFmt w:val="lowerLetter"/>
      <w:lvlText w:val="%5)"/>
      <w:lvlJc w:val="start"/>
      <w:pPr>
        <w:ind w:start="249.75pt" w:hanging="21pt"/>
      </w:pPr>
    </w:lvl>
    <w:lvl w:ilvl="5" w:tplc="0409001B" w:tentative="1">
      <w:start w:val="1"/>
      <w:numFmt w:val="lowerRoman"/>
      <w:lvlText w:val="%6."/>
      <w:lvlJc w:val="end"/>
      <w:pPr>
        <w:ind w:start="270.75pt" w:hanging="21pt"/>
      </w:pPr>
    </w:lvl>
    <w:lvl w:ilvl="6" w:tplc="0409000F" w:tentative="1">
      <w:start w:val="1"/>
      <w:numFmt w:val="decimal"/>
      <w:lvlText w:val="%7."/>
      <w:lvlJc w:val="start"/>
      <w:pPr>
        <w:ind w:start="291.75pt" w:hanging="21pt"/>
      </w:pPr>
    </w:lvl>
    <w:lvl w:ilvl="7" w:tplc="04090019" w:tentative="1">
      <w:start w:val="1"/>
      <w:numFmt w:val="lowerLetter"/>
      <w:lvlText w:val="%8)"/>
      <w:lvlJc w:val="start"/>
      <w:pPr>
        <w:ind w:start="312.75pt" w:hanging="21pt"/>
      </w:pPr>
    </w:lvl>
    <w:lvl w:ilvl="8" w:tplc="0409001B" w:tentative="1">
      <w:start w:val="1"/>
      <w:numFmt w:val="lowerRoman"/>
      <w:lvlText w:val="%9."/>
      <w:lvlJc w:val="end"/>
      <w:pPr>
        <w:ind w:start="333.75pt" w:hanging="21pt"/>
      </w:pPr>
    </w:lvl>
  </w:abstractNum>
  <w:abstractNum w:abstractNumId="22">
    <w:nsid w:val="6C1538ED"/>
    <w:multiLevelType w:val="singleLevel"/>
    <w:tmpl w:val="BF0A924C"/>
    <w:lvl w:ilvl="0">
      <w:start w:val="1"/>
      <w:numFmt w:val="none"/>
      <w:lvlText w:val="Note:"/>
      <w:lvlJc w:val="start"/>
      <w:pPr>
        <w:ind w:start="36pt" w:hanging="36pt"/>
      </w:pPr>
      <w:rPr>
        <w:b/>
        <w:i w:val="0"/>
      </w:rPr>
    </w:lvl>
  </w:abstractNum>
  <w:abstractNum w:abstractNumId="23">
    <w:nsid w:val="6ED77920"/>
    <w:multiLevelType w:val="hybridMultilevel"/>
    <w:tmpl w:val="F47CDB60"/>
    <w:lvl w:ilvl="0" w:tplc="B628CED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4">
    <w:nsid w:val="71993D85"/>
    <w:multiLevelType w:val="hybridMultilevel"/>
    <w:tmpl w:val="4864857E"/>
    <w:lvl w:ilvl="0" w:tplc="CE1C8748">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5">
    <w:nsid w:val="73D62746"/>
    <w:multiLevelType w:val="singleLevel"/>
    <w:tmpl w:val="BF0A924C"/>
    <w:lvl w:ilvl="0">
      <w:start w:val="1"/>
      <w:numFmt w:val="none"/>
      <w:lvlText w:val="Note:"/>
      <w:lvlJc w:val="start"/>
      <w:pPr>
        <w:ind w:start="36pt" w:hanging="36pt"/>
      </w:pPr>
      <w:rPr>
        <w:b/>
        <w:i w:val="0"/>
      </w:rPr>
    </w:lvl>
  </w:abstractNum>
  <w:abstractNum w:abstractNumId="26">
    <w:nsid w:val="749F40E4"/>
    <w:multiLevelType w:val="hybridMultilevel"/>
    <w:tmpl w:val="12E41DE0"/>
    <w:lvl w:ilvl="0" w:tplc="97A413CE">
      <w:start w:val="1"/>
      <w:numFmt w:val="decimal"/>
      <w:lvlText w:val="%1．"/>
      <w:lvlJc w:val="start"/>
      <w:pPr>
        <w:tabs>
          <w:tab w:val="num" w:pos="144pt"/>
        </w:tabs>
        <w:ind w:start="144pt" w:hanging="18pt"/>
      </w:pPr>
      <w:rPr>
        <w:rFonts w:hint="default"/>
      </w:rPr>
    </w:lvl>
    <w:lvl w:ilvl="1" w:tplc="04090019" w:tentative="1">
      <w:start w:val="1"/>
      <w:numFmt w:val="lowerLetter"/>
      <w:lvlText w:val="%2)"/>
      <w:lvlJc w:val="start"/>
      <w:pPr>
        <w:tabs>
          <w:tab w:val="num" w:pos="168pt"/>
        </w:tabs>
        <w:ind w:start="168pt" w:hanging="21pt"/>
      </w:pPr>
    </w:lvl>
    <w:lvl w:ilvl="2" w:tplc="0409001B" w:tentative="1">
      <w:start w:val="1"/>
      <w:numFmt w:val="lowerRoman"/>
      <w:lvlText w:val="%3."/>
      <w:lvlJc w:val="end"/>
      <w:pPr>
        <w:tabs>
          <w:tab w:val="num" w:pos="189pt"/>
        </w:tabs>
        <w:ind w:start="189pt" w:hanging="21pt"/>
      </w:pPr>
    </w:lvl>
    <w:lvl w:ilvl="3" w:tplc="0409000F" w:tentative="1">
      <w:start w:val="1"/>
      <w:numFmt w:val="decimal"/>
      <w:lvlText w:val="%4."/>
      <w:lvlJc w:val="start"/>
      <w:pPr>
        <w:tabs>
          <w:tab w:val="num" w:pos="210pt"/>
        </w:tabs>
        <w:ind w:start="210pt" w:hanging="21pt"/>
      </w:pPr>
    </w:lvl>
    <w:lvl w:ilvl="4" w:tplc="04090019" w:tentative="1">
      <w:start w:val="1"/>
      <w:numFmt w:val="lowerLetter"/>
      <w:lvlText w:val="%5)"/>
      <w:lvlJc w:val="start"/>
      <w:pPr>
        <w:tabs>
          <w:tab w:val="num" w:pos="231pt"/>
        </w:tabs>
        <w:ind w:start="231pt" w:hanging="21pt"/>
      </w:pPr>
    </w:lvl>
    <w:lvl w:ilvl="5" w:tplc="0409001B" w:tentative="1">
      <w:start w:val="1"/>
      <w:numFmt w:val="lowerRoman"/>
      <w:lvlText w:val="%6."/>
      <w:lvlJc w:val="end"/>
      <w:pPr>
        <w:tabs>
          <w:tab w:val="num" w:pos="252pt"/>
        </w:tabs>
        <w:ind w:start="252pt" w:hanging="21pt"/>
      </w:pPr>
    </w:lvl>
    <w:lvl w:ilvl="6" w:tplc="0409000F" w:tentative="1">
      <w:start w:val="1"/>
      <w:numFmt w:val="decimal"/>
      <w:lvlText w:val="%7."/>
      <w:lvlJc w:val="start"/>
      <w:pPr>
        <w:tabs>
          <w:tab w:val="num" w:pos="273pt"/>
        </w:tabs>
        <w:ind w:start="273pt" w:hanging="21pt"/>
      </w:pPr>
    </w:lvl>
    <w:lvl w:ilvl="7" w:tplc="04090019" w:tentative="1">
      <w:start w:val="1"/>
      <w:numFmt w:val="lowerLetter"/>
      <w:lvlText w:val="%8)"/>
      <w:lvlJc w:val="start"/>
      <w:pPr>
        <w:tabs>
          <w:tab w:val="num" w:pos="294pt"/>
        </w:tabs>
        <w:ind w:start="294pt" w:hanging="21pt"/>
      </w:pPr>
    </w:lvl>
    <w:lvl w:ilvl="8" w:tplc="0409001B" w:tentative="1">
      <w:start w:val="1"/>
      <w:numFmt w:val="lowerRoman"/>
      <w:lvlText w:val="%9."/>
      <w:lvlJc w:val="end"/>
      <w:pPr>
        <w:tabs>
          <w:tab w:val="num" w:pos="315pt"/>
        </w:tabs>
        <w:ind w:start="315pt" w:hanging="21pt"/>
      </w:pPr>
    </w:lvl>
  </w:abstractNum>
  <w:abstractNum w:abstractNumId="27">
    <w:nsid w:val="78CD2E23"/>
    <w:multiLevelType w:val="singleLevel"/>
    <w:tmpl w:val="B546E2FE"/>
    <w:lvl w:ilvl="0">
      <w:start w:val="1"/>
      <w:numFmt w:val="none"/>
      <w:lvlText w:val="Note:"/>
      <w:lvlJc w:val="start"/>
      <w:pPr>
        <w:ind w:start="36pt" w:hanging="36pt"/>
      </w:pPr>
      <w:rPr>
        <w:b/>
        <w:i w:val="0"/>
      </w:rPr>
    </w:lvl>
  </w:abstractNum>
  <w:abstractNum w:abstractNumId="28">
    <w:nsid w:val="7B234BB2"/>
    <w:multiLevelType w:val="hybridMultilevel"/>
    <w:tmpl w:val="A8E0144C"/>
    <w:lvl w:ilvl="0" w:tplc="B9744B3C">
      <w:start w:val="1"/>
      <w:numFmt w:val="decimal"/>
      <w:lvlText w:val="%1."/>
      <w:lvlJc w:val="start"/>
      <w:pPr>
        <w:ind w:start="144pt" w:hanging="18pt"/>
      </w:pPr>
      <w:rPr>
        <w:rFonts w:hint="default"/>
      </w:rPr>
    </w:lvl>
    <w:lvl w:ilvl="1" w:tplc="04090019" w:tentative="1">
      <w:start w:val="1"/>
      <w:numFmt w:val="lowerLetter"/>
      <w:lvlText w:val="%2)"/>
      <w:lvlJc w:val="start"/>
      <w:pPr>
        <w:ind w:start="168pt" w:hanging="21pt"/>
      </w:pPr>
    </w:lvl>
    <w:lvl w:ilvl="2" w:tplc="0409001B" w:tentative="1">
      <w:start w:val="1"/>
      <w:numFmt w:val="lowerRoman"/>
      <w:lvlText w:val="%3."/>
      <w:lvlJc w:val="end"/>
      <w:pPr>
        <w:ind w:start="189pt" w:hanging="21pt"/>
      </w:pPr>
    </w:lvl>
    <w:lvl w:ilvl="3" w:tplc="0409000F" w:tentative="1">
      <w:start w:val="1"/>
      <w:numFmt w:val="decimal"/>
      <w:lvlText w:val="%4."/>
      <w:lvlJc w:val="start"/>
      <w:pPr>
        <w:ind w:start="210pt" w:hanging="21pt"/>
      </w:pPr>
    </w:lvl>
    <w:lvl w:ilvl="4" w:tplc="04090019" w:tentative="1">
      <w:start w:val="1"/>
      <w:numFmt w:val="lowerLetter"/>
      <w:lvlText w:val="%5)"/>
      <w:lvlJc w:val="start"/>
      <w:pPr>
        <w:ind w:start="231pt" w:hanging="21pt"/>
      </w:pPr>
    </w:lvl>
    <w:lvl w:ilvl="5" w:tplc="0409001B" w:tentative="1">
      <w:start w:val="1"/>
      <w:numFmt w:val="lowerRoman"/>
      <w:lvlText w:val="%6."/>
      <w:lvlJc w:val="end"/>
      <w:pPr>
        <w:ind w:start="252pt" w:hanging="21pt"/>
      </w:pPr>
    </w:lvl>
    <w:lvl w:ilvl="6" w:tplc="0409000F" w:tentative="1">
      <w:start w:val="1"/>
      <w:numFmt w:val="decimal"/>
      <w:lvlText w:val="%7."/>
      <w:lvlJc w:val="start"/>
      <w:pPr>
        <w:ind w:start="273pt" w:hanging="21pt"/>
      </w:pPr>
    </w:lvl>
    <w:lvl w:ilvl="7" w:tplc="04090019" w:tentative="1">
      <w:start w:val="1"/>
      <w:numFmt w:val="lowerLetter"/>
      <w:lvlText w:val="%8)"/>
      <w:lvlJc w:val="start"/>
      <w:pPr>
        <w:ind w:start="294pt" w:hanging="21pt"/>
      </w:pPr>
    </w:lvl>
    <w:lvl w:ilvl="8" w:tplc="0409001B" w:tentative="1">
      <w:start w:val="1"/>
      <w:numFmt w:val="lowerRoman"/>
      <w:lvlText w:val="%9."/>
      <w:lvlJc w:val="end"/>
      <w:pPr>
        <w:ind w:start="315pt" w:hanging="21pt"/>
      </w:pPr>
    </w:lvl>
  </w:abstractNum>
  <w:abstractNum w:abstractNumId="29">
    <w:nsid w:val="7F7F0E44"/>
    <w:multiLevelType w:val="hybridMultilevel"/>
    <w:tmpl w:val="E5581BAA"/>
    <w:lvl w:ilvl="0" w:tplc="554C9836">
      <w:start w:val="1"/>
      <w:numFmt w:val="decimal"/>
      <w:lvlText w:val="%1."/>
      <w:lvlJc w:val="start"/>
      <w:pPr>
        <w:ind w:start="162pt" w:hanging="18pt"/>
      </w:pPr>
      <w:rPr>
        <w:rFonts w:hint="default"/>
      </w:rPr>
    </w:lvl>
    <w:lvl w:ilvl="1" w:tplc="04090019" w:tentative="1">
      <w:start w:val="1"/>
      <w:numFmt w:val="lowerLetter"/>
      <w:lvlText w:val="%2)"/>
      <w:lvlJc w:val="start"/>
      <w:pPr>
        <w:ind w:start="186pt" w:hanging="21pt"/>
      </w:pPr>
    </w:lvl>
    <w:lvl w:ilvl="2" w:tplc="0409001B" w:tentative="1">
      <w:start w:val="1"/>
      <w:numFmt w:val="lowerRoman"/>
      <w:lvlText w:val="%3."/>
      <w:lvlJc w:val="end"/>
      <w:pPr>
        <w:ind w:start="207pt" w:hanging="21pt"/>
      </w:pPr>
    </w:lvl>
    <w:lvl w:ilvl="3" w:tplc="0409000F" w:tentative="1">
      <w:start w:val="1"/>
      <w:numFmt w:val="decimal"/>
      <w:lvlText w:val="%4."/>
      <w:lvlJc w:val="start"/>
      <w:pPr>
        <w:ind w:start="228pt" w:hanging="21pt"/>
      </w:pPr>
    </w:lvl>
    <w:lvl w:ilvl="4" w:tplc="04090019" w:tentative="1">
      <w:start w:val="1"/>
      <w:numFmt w:val="lowerLetter"/>
      <w:lvlText w:val="%5)"/>
      <w:lvlJc w:val="start"/>
      <w:pPr>
        <w:ind w:start="249pt" w:hanging="21pt"/>
      </w:pPr>
    </w:lvl>
    <w:lvl w:ilvl="5" w:tplc="0409001B" w:tentative="1">
      <w:start w:val="1"/>
      <w:numFmt w:val="lowerRoman"/>
      <w:lvlText w:val="%6."/>
      <w:lvlJc w:val="end"/>
      <w:pPr>
        <w:ind w:start="270pt" w:hanging="21pt"/>
      </w:pPr>
    </w:lvl>
    <w:lvl w:ilvl="6" w:tplc="0409000F" w:tentative="1">
      <w:start w:val="1"/>
      <w:numFmt w:val="decimal"/>
      <w:lvlText w:val="%7."/>
      <w:lvlJc w:val="start"/>
      <w:pPr>
        <w:ind w:start="291pt" w:hanging="21pt"/>
      </w:pPr>
    </w:lvl>
    <w:lvl w:ilvl="7" w:tplc="04090019" w:tentative="1">
      <w:start w:val="1"/>
      <w:numFmt w:val="lowerLetter"/>
      <w:lvlText w:val="%8)"/>
      <w:lvlJc w:val="start"/>
      <w:pPr>
        <w:ind w:start="312pt" w:hanging="21pt"/>
      </w:pPr>
    </w:lvl>
    <w:lvl w:ilvl="8" w:tplc="0409001B" w:tentative="1">
      <w:start w:val="1"/>
      <w:numFmt w:val="lowerRoman"/>
      <w:lvlText w:val="%9."/>
      <w:lvlJc w:val="end"/>
      <w:pPr>
        <w:ind w:start="333pt" w:hanging="21pt"/>
      </w:pPr>
    </w:lvl>
  </w:abstractNum>
  <w:num w:numId="1">
    <w:abstractNumId w:val="27"/>
  </w:num>
  <w:num w:numId="2">
    <w:abstractNumId w:val="25"/>
  </w:num>
  <w:num w:numId="3">
    <w:abstractNumId w:val="22"/>
  </w:num>
  <w:num w:numId="4">
    <w:abstractNumId w:val="3"/>
  </w:num>
  <w:num w:numId="5">
    <w:abstractNumId w:val="4"/>
  </w:num>
  <w:num w:numId="6">
    <w:abstractNumId w:val="20"/>
  </w:num>
  <w:num w:numId="7">
    <w:abstractNumId w:val="13"/>
  </w:num>
  <w:num w:numId="8">
    <w:abstractNumId w:val="2"/>
  </w:num>
  <w:num w:numId="9">
    <w:abstractNumId w:val="9"/>
  </w:num>
  <w:num w:numId="10">
    <w:abstractNumId w:val="26"/>
  </w:num>
  <w:num w:numId="11">
    <w:abstractNumId w:val="21"/>
  </w:num>
  <w:num w:numId="12">
    <w:abstractNumId w:val="23"/>
  </w:num>
  <w:num w:numId="13">
    <w:abstractNumId w:val="18"/>
  </w:num>
  <w:num w:numId="14">
    <w:abstractNumId w:val="15"/>
  </w:num>
  <w:num w:numId="15">
    <w:abstractNumId w:val="7"/>
  </w:num>
  <w:num w:numId="16">
    <w:abstractNumId w:val="0"/>
  </w:num>
  <w:num w:numId="17">
    <w:abstractNumId w:val="24"/>
  </w:num>
  <w:num w:numId="18">
    <w:abstractNumId w:val="17"/>
  </w:num>
  <w:num w:numId="19">
    <w:abstractNumId w:val="6"/>
  </w:num>
  <w:num w:numId="20">
    <w:abstractNumId w:val="10"/>
  </w:num>
  <w:num w:numId="21">
    <w:abstractNumId w:val="16"/>
  </w:num>
  <w:num w:numId="22">
    <w:abstractNumId w:val="29"/>
  </w:num>
  <w:num w:numId="23">
    <w:abstractNumId w:val="1"/>
  </w:num>
  <w:num w:numId="24">
    <w:abstractNumId w:val="11"/>
  </w:num>
  <w:num w:numId="25">
    <w:abstractNumId w:val="19"/>
  </w:num>
  <w:num w:numId="26">
    <w:abstractNumId w:val="5"/>
  </w:num>
  <w:num w:numId="27">
    <w:abstractNumId w:val="14"/>
  </w:num>
  <w:num w:numId="28">
    <w:abstractNumId w:val="12"/>
  </w:num>
  <w:num w:numId="29">
    <w:abstractNumId w:val="8"/>
  </w:num>
  <w:num w:numId="30">
    <w:abstractNumId w:val="28"/>
  </w:num>
  <w:numIdMacAtCleanup w:val="8"/>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hideSpellingErrors/>
  <w:proofState w:spelling="clean" w:grammar="clean"/>
  <w:attachedTemplate r:id="rId1"/>
  <w:linkStyle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0pt"/>
  <w:doNotHyphenateCaps/>
  <w:drawingGridHorizontalSpacing w:val="5pt"/>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605"/>
    <w:rsid w:val="000024D7"/>
    <w:rsid w:val="000047E0"/>
    <w:rsid w:val="00004E21"/>
    <w:rsid w:val="000108FB"/>
    <w:rsid w:val="0001158D"/>
    <w:rsid w:val="0001206E"/>
    <w:rsid w:val="00022BB7"/>
    <w:rsid w:val="00023B64"/>
    <w:rsid w:val="00023BBD"/>
    <w:rsid w:val="00023E28"/>
    <w:rsid w:val="000241A3"/>
    <w:rsid w:val="00024A3D"/>
    <w:rsid w:val="000340E2"/>
    <w:rsid w:val="00050194"/>
    <w:rsid w:val="000527B1"/>
    <w:rsid w:val="00054FC6"/>
    <w:rsid w:val="0005637A"/>
    <w:rsid w:val="000633BE"/>
    <w:rsid w:val="00063F9B"/>
    <w:rsid w:val="00066795"/>
    <w:rsid w:val="000708E8"/>
    <w:rsid w:val="00071FA3"/>
    <w:rsid w:val="0008204C"/>
    <w:rsid w:val="00090AA7"/>
    <w:rsid w:val="00093D5F"/>
    <w:rsid w:val="00095910"/>
    <w:rsid w:val="000962DE"/>
    <w:rsid w:val="00096B96"/>
    <w:rsid w:val="000A468D"/>
    <w:rsid w:val="000A49DB"/>
    <w:rsid w:val="000A69EB"/>
    <w:rsid w:val="000B39AE"/>
    <w:rsid w:val="000C09D6"/>
    <w:rsid w:val="000C118D"/>
    <w:rsid w:val="000C5329"/>
    <w:rsid w:val="000D413F"/>
    <w:rsid w:val="000D6D6A"/>
    <w:rsid w:val="000D7160"/>
    <w:rsid w:val="000E1F34"/>
    <w:rsid w:val="000E3429"/>
    <w:rsid w:val="000E3FDB"/>
    <w:rsid w:val="000E59E9"/>
    <w:rsid w:val="000F3693"/>
    <w:rsid w:val="001015CA"/>
    <w:rsid w:val="00105DFE"/>
    <w:rsid w:val="00107CC6"/>
    <w:rsid w:val="00115F17"/>
    <w:rsid w:val="00122968"/>
    <w:rsid w:val="00130EE4"/>
    <w:rsid w:val="001346F4"/>
    <w:rsid w:val="00136BDA"/>
    <w:rsid w:val="001436C7"/>
    <w:rsid w:val="00143872"/>
    <w:rsid w:val="00143FB6"/>
    <w:rsid w:val="00154922"/>
    <w:rsid w:val="00157AE1"/>
    <w:rsid w:val="0016169E"/>
    <w:rsid w:val="0016291F"/>
    <w:rsid w:val="001715F6"/>
    <w:rsid w:val="00171F22"/>
    <w:rsid w:val="001844B7"/>
    <w:rsid w:val="00187AF4"/>
    <w:rsid w:val="001941D0"/>
    <w:rsid w:val="001A1F76"/>
    <w:rsid w:val="001A5F4D"/>
    <w:rsid w:val="001B1351"/>
    <w:rsid w:val="001B2825"/>
    <w:rsid w:val="001C238E"/>
    <w:rsid w:val="001C33F8"/>
    <w:rsid w:val="001D43BF"/>
    <w:rsid w:val="001F1461"/>
    <w:rsid w:val="001F5D33"/>
    <w:rsid w:val="002143BA"/>
    <w:rsid w:val="00216BC6"/>
    <w:rsid w:val="0022250F"/>
    <w:rsid w:val="00226C12"/>
    <w:rsid w:val="00252140"/>
    <w:rsid w:val="0025296C"/>
    <w:rsid w:val="0025481B"/>
    <w:rsid w:val="00255329"/>
    <w:rsid w:val="0025785E"/>
    <w:rsid w:val="002643BC"/>
    <w:rsid w:val="002713D8"/>
    <w:rsid w:val="00274040"/>
    <w:rsid w:val="00280F64"/>
    <w:rsid w:val="002A0539"/>
    <w:rsid w:val="002A0548"/>
    <w:rsid w:val="002A6D06"/>
    <w:rsid w:val="002B3D4D"/>
    <w:rsid w:val="002B7004"/>
    <w:rsid w:val="002C6784"/>
    <w:rsid w:val="002C6FDC"/>
    <w:rsid w:val="002D5839"/>
    <w:rsid w:val="002D6BAB"/>
    <w:rsid w:val="002D7F5C"/>
    <w:rsid w:val="002E1ADC"/>
    <w:rsid w:val="002E1FAD"/>
    <w:rsid w:val="002E5783"/>
    <w:rsid w:val="002E59E0"/>
    <w:rsid w:val="002E6796"/>
    <w:rsid w:val="002F2965"/>
    <w:rsid w:val="002F5146"/>
    <w:rsid w:val="00302D78"/>
    <w:rsid w:val="0031306E"/>
    <w:rsid w:val="0031530A"/>
    <w:rsid w:val="003156A8"/>
    <w:rsid w:val="00316E60"/>
    <w:rsid w:val="00320E86"/>
    <w:rsid w:val="0032369B"/>
    <w:rsid w:val="0032498A"/>
    <w:rsid w:val="00326B6B"/>
    <w:rsid w:val="00326FD3"/>
    <w:rsid w:val="0033049F"/>
    <w:rsid w:val="00330984"/>
    <w:rsid w:val="003317BA"/>
    <w:rsid w:val="00331F03"/>
    <w:rsid w:val="0033430C"/>
    <w:rsid w:val="00335F82"/>
    <w:rsid w:val="00345282"/>
    <w:rsid w:val="0035124C"/>
    <w:rsid w:val="003539A7"/>
    <w:rsid w:val="00355AC0"/>
    <w:rsid w:val="00357FE7"/>
    <w:rsid w:val="003601B6"/>
    <w:rsid w:val="00360F32"/>
    <w:rsid w:val="0036141E"/>
    <w:rsid w:val="003728AC"/>
    <w:rsid w:val="00386D28"/>
    <w:rsid w:val="003904DF"/>
    <w:rsid w:val="00393DE7"/>
    <w:rsid w:val="003A149B"/>
    <w:rsid w:val="003B5373"/>
    <w:rsid w:val="003B5C1F"/>
    <w:rsid w:val="003C0D06"/>
    <w:rsid w:val="003C2608"/>
    <w:rsid w:val="003C4637"/>
    <w:rsid w:val="003C4FFD"/>
    <w:rsid w:val="003D14D9"/>
    <w:rsid w:val="003E0603"/>
    <w:rsid w:val="003E1FE0"/>
    <w:rsid w:val="003E6217"/>
    <w:rsid w:val="003E73DB"/>
    <w:rsid w:val="003F7919"/>
    <w:rsid w:val="004125E4"/>
    <w:rsid w:val="00412B34"/>
    <w:rsid w:val="00417BB5"/>
    <w:rsid w:val="0042051A"/>
    <w:rsid w:val="00433A37"/>
    <w:rsid w:val="0044185F"/>
    <w:rsid w:val="00443803"/>
    <w:rsid w:val="0045457F"/>
    <w:rsid w:val="00455E02"/>
    <w:rsid w:val="00456066"/>
    <w:rsid w:val="00462E1B"/>
    <w:rsid w:val="004650F8"/>
    <w:rsid w:val="00495B06"/>
    <w:rsid w:val="004A2F4C"/>
    <w:rsid w:val="004A3EFB"/>
    <w:rsid w:val="004B43FB"/>
    <w:rsid w:val="004B6940"/>
    <w:rsid w:val="004C076C"/>
    <w:rsid w:val="004C0BFB"/>
    <w:rsid w:val="004C2245"/>
    <w:rsid w:val="004C26DB"/>
    <w:rsid w:val="004C2D4E"/>
    <w:rsid w:val="004D19BD"/>
    <w:rsid w:val="004D4B01"/>
    <w:rsid w:val="004E13EF"/>
    <w:rsid w:val="004F4A85"/>
    <w:rsid w:val="004F5BA9"/>
    <w:rsid w:val="004F6ADA"/>
    <w:rsid w:val="004F7286"/>
    <w:rsid w:val="00512B93"/>
    <w:rsid w:val="005152BB"/>
    <w:rsid w:val="005301C2"/>
    <w:rsid w:val="00536CF4"/>
    <w:rsid w:val="00537502"/>
    <w:rsid w:val="005421AB"/>
    <w:rsid w:val="005439A1"/>
    <w:rsid w:val="005475D3"/>
    <w:rsid w:val="00560E0D"/>
    <w:rsid w:val="00565E37"/>
    <w:rsid w:val="0057241E"/>
    <w:rsid w:val="00575592"/>
    <w:rsid w:val="005812D6"/>
    <w:rsid w:val="0058244E"/>
    <w:rsid w:val="00583661"/>
    <w:rsid w:val="00587CF1"/>
    <w:rsid w:val="00597A56"/>
    <w:rsid w:val="005A14E7"/>
    <w:rsid w:val="005A1B31"/>
    <w:rsid w:val="005A395F"/>
    <w:rsid w:val="005A5973"/>
    <w:rsid w:val="005A7805"/>
    <w:rsid w:val="005B5087"/>
    <w:rsid w:val="005B5389"/>
    <w:rsid w:val="005C623E"/>
    <w:rsid w:val="005D4971"/>
    <w:rsid w:val="005D50D6"/>
    <w:rsid w:val="005D55E1"/>
    <w:rsid w:val="005D78B1"/>
    <w:rsid w:val="005E03D6"/>
    <w:rsid w:val="005E4127"/>
    <w:rsid w:val="005E5C4A"/>
    <w:rsid w:val="005F680A"/>
    <w:rsid w:val="00602A99"/>
    <w:rsid w:val="00604D93"/>
    <w:rsid w:val="00614FC6"/>
    <w:rsid w:val="0062274F"/>
    <w:rsid w:val="00626C12"/>
    <w:rsid w:val="00627156"/>
    <w:rsid w:val="0063606A"/>
    <w:rsid w:val="006375D9"/>
    <w:rsid w:val="0065161A"/>
    <w:rsid w:val="00670C2A"/>
    <w:rsid w:val="00671167"/>
    <w:rsid w:val="00673895"/>
    <w:rsid w:val="00685D6F"/>
    <w:rsid w:val="00696F56"/>
    <w:rsid w:val="006A0AF0"/>
    <w:rsid w:val="006A1899"/>
    <w:rsid w:val="006A2249"/>
    <w:rsid w:val="006A47E2"/>
    <w:rsid w:val="006A550A"/>
    <w:rsid w:val="006B1CB1"/>
    <w:rsid w:val="006B5C63"/>
    <w:rsid w:val="006C2890"/>
    <w:rsid w:val="006C2C91"/>
    <w:rsid w:val="006D0C57"/>
    <w:rsid w:val="006D0E05"/>
    <w:rsid w:val="006D6580"/>
    <w:rsid w:val="006E0C5C"/>
    <w:rsid w:val="006E2129"/>
    <w:rsid w:val="006E2A26"/>
    <w:rsid w:val="006E67F1"/>
    <w:rsid w:val="006E7AA5"/>
    <w:rsid w:val="006F39E3"/>
    <w:rsid w:val="006F58B4"/>
    <w:rsid w:val="006F619E"/>
    <w:rsid w:val="00701DED"/>
    <w:rsid w:val="0070582E"/>
    <w:rsid w:val="00706CE3"/>
    <w:rsid w:val="0071560D"/>
    <w:rsid w:val="0072403D"/>
    <w:rsid w:val="00741388"/>
    <w:rsid w:val="00751ADE"/>
    <w:rsid w:val="00753CA1"/>
    <w:rsid w:val="007667EB"/>
    <w:rsid w:val="007705E3"/>
    <w:rsid w:val="007770BE"/>
    <w:rsid w:val="00777397"/>
    <w:rsid w:val="00777DE2"/>
    <w:rsid w:val="00784069"/>
    <w:rsid w:val="00785CC7"/>
    <w:rsid w:val="00786293"/>
    <w:rsid w:val="00790C90"/>
    <w:rsid w:val="007937CE"/>
    <w:rsid w:val="00796279"/>
    <w:rsid w:val="007A6E03"/>
    <w:rsid w:val="007B29A7"/>
    <w:rsid w:val="007D036C"/>
    <w:rsid w:val="007D1956"/>
    <w:rsid w:val="007E1277"/>
    <w:rsid w:val="007E5552"/>
    <w:rsid w:val="007F3B6E"/>
    <w:rsid w:val="007F4105"/>
    <w:rsid w:val="007F61A1"/>
    <w:rsid w:val="00806819"/>
    <w:rsid w:val="00811281"/>
    <w:rsid w:val="00813395"/>
    <w:rsid w:val="00814743"/>
    <w:rsid w:val="00815573"/>
    <w:rsid w:val="00825A96"/>
    <w:rsid w:val="00825B52"/>
    <w:rsid w:val="0082779D"/>
    <w:rsid w:val="00833008"/>
    <w:rsid w:val="0083418D"/>
    <w:rsid w:val="008467DB"/>
    <w:rsid w:val="008531EF"/>
    <w:rsid w:val="00854A7C"/>
    <w:rsid w:val="00865571"/>
    <w:rsid w:val="00867FA6"/>
    <w:rsid w:val="00872ADE"/>
    <w:rsid w:val="00873FB2"/>
    <w:rsid w:val="00881EEF"/>
    <w:rsid w:val="00882210"/>
    <w:rsid w:val="008866FF"/>
    <w:rsid w:val="008912C1"/>
    <w:rsid w:val="00891957"/>
    <w:rsid w:val="00891A8C"/>
    <w:rsid w:val="00895674"/>
    <w:rsid w:val="0089602E"/>
    <w:rsid w:val="008A1B8B"/>
    <w:rsid w:val="008A1BF6"/>
    <w:rsid w:val="008A1DDF"/>
    <w:rsid w:val="008A69D6"/>
    <w:rsid w:val="008B6D92"/>
    <w:rsid w:val="008C4197"/>
    <w:rsid w:val="008C7C85"/>
    <w:rsid w:val="008D0685"/>
    <w:rsid w:val="008D1B7F"/>
    <w:rsid w:val="008D43FC"/>
    <w:rsid w:val="008D5920"/>
    <w:rsid w:val="008D686C"/>
    <w:rsid w:val="008D7B60"/>
    <w:rsid w:val="008E0426"/>
    <w:rsid w:val="008E1A0D"/>
    <w:rsid w:val="008E2860"/>
    <w:rsid w:val="008E3DDB"/>
    <w:rsid w:val="008F16D1"/>
    <w:rsid w:val="008F41E2"/>
    <w:rsid w:val="008F437A"/>
    <w:rsid w:val="008F576A"/>
    <w:rsid w:val="008F77E3"/>
    <w:rsid w:val="00906361"/>
    <w:rsid w:val="00913F1B"/>
    <w:rsid w:val="009150EC"/>
    <w:rsid w:val="009151B4"/>
    <w:rsid w:val="00922B13"/>
    <w:rsid w:val="00925B7B"/>
    <w:rsid w:val="00934178"/>
    <w:rsid w:val="009350A3"/>
    <w:rsid w:val="0094702A"/>
    <w:rsid w:val="00952B11"/>
    <w:rsid w:val="0096410E"/>
    <w:rsid w:val="00967DEB"/>
    <w:rsid w:val="00970CC1"/>
    <w:rsid w:val="00976F25"/>
    <w:rsid w:val="009924EB"/>
    <w:rsid w:val="009925DB"/>
    <w:rsid w:val="00995701"/>
    <w:rsid w:val="0099738C"/>
    <w:rsid w:val="009A0676"/>
    <w:rsid w:val="009A0B45"/>
    <w:rsid w:val="009A49F3"/>
    <w:rsid w:val="009A4E74"/>
    <w:rsid w:val="009D1172"/>
    <w:rsid w:val="009D19AA"/>
    <w:rsid w:val="009D3D41"/>
    <w:rsid w:val="009D538C"/>
    <w:rsid w:val="009F007D"/>
    <w:rsid w:val="009F0FC4"/>
    <w:rsid w:val="009F2430"/>
    <w:rsid w:val="009F27E9"/>
    <w:rsid w:val="009F5074"/>
    <w:rsid w:val="00A00163"/>
    <w:rsid w:val="00A0146F"/>
    <w:rsid w:val="00A2100F"/>
    <w:rsid w:val="00A23078"/>
    <w:rsid w:val="00A312A7"/>
    <w:rsid w:val="00A36285"/>
    <w:rsid w:val="00A369B7"/>
    <w:rsid w:val="00A37D9D"/>
    <w:rsid w:val="00A40F39"/>
    <w:rsid w:val="00A42816"/>
    <w:rsid w:val="00A445CF"/>
    <w:rsid w:val="00A52C2E"/>
    <w:rsid w:val="00A55FB7"/>
    <w:rsid w:val="00A64F21"/>
    <w:rsid w:val="00A773AE"/>
    <w:rsid w:val="00A7798E"/>
    <w:rsid w:val="00A80631"/>
    <w:rsid w:val="00A87536"/>
    <w:rsid w:val="00A9443B"/>
    <w:rsid w:val="00A96A5C"/>
    <w:rsid w:val="00AA08EF"/>
    <w:rsid w:val="00AA58C7"/>
    <w:rsid w:val="00AB026B"/>
    <w:rsid w:val="00AB3404"/>
    <w:rsid w:val="00AB3C52"/>
    <w:rsid w:val="00AB4A55"/>
    <w:rsid w:val="00AC073E"/>
    <w:rsid w:val="00AC1375"/>
    <w:rsid w:val="00AC26EC"/>
    <w:rsid w:val="00AC71B7"/>
    <w:rsid w:val="00AD3712"/>
    <w:rsid w:val="00AE261B"/>
    <w:rsid w:val="00AE2720"/>
    <w:rsid w:val="00AE31BF"/>
    <w:rsid w:val="00AF07FD"/>
    <w:rsid w:val="00B17F7E"/>
    <w:rsid w:val="00B21A6F"/>
    <w:rsid w:val="00B21BD7"/>
    <w:rsid w:val="00B22AF0"/>
    <w:rsid w:val="00B3041A"/>
    <w:rsid w:val="00B30D74"/>
    <w:rsid w:val="00B4289B"/>
    <w:rsid w:val="00B45478"/>
    <w:rsid w:val="00B458BB"/>
    <w:rsid w:val="00B54CF4"/>
    <w:rsid w:val="00B62F8E"/>
    <w:rsid w:val="00B642D4"/>
    <w:rsid w:val="00B700EA"/>
    <w:rsid w:val="00B704EB"/>
    <w:rsid w:val="00B73716"/>
    <w:rsid w:val="00B74651"/>
    <w:rsid w:val="00B83C74"/>
    <w:rsid w:val="00B85093"/>
    <w:rsid w:val="00B854D2"/>
    <w:rsid w:val="00B90873"/>
    <w:rsid w:val="00B924B9"/>
    <w:rsid w:val="00BB4AB0"/>
    <w:rsid w:val="00BB6D81"/>
    <w:rsid w:val="00BB7C67"/>
    <w:rsid w:val="00BC141F"/>
    <w:rsid w:val="00BC2447"/>
    <w:rsid w:val="00BC2895"/>
    <w:rsid w:val="00BC77A9"/>
    <w:rsid w:val="00BD3D37"/>
    <w:rsid w:val="00BD5CE9"/>
    <w:rsid w:val="00BE0E67"/>
    <w:rsid w:val="00BF0352"/>
    <w:rsid w:val="00BF18B8"/>
    <w:rsid w:val="00BF420E"/>
    <w:rsid w:val="00C02980"/>
    <w:rsid w:val="00C042F3"/>
    <w:rsid w:val="00C15FB2"/>
    <w:rsid w:val="00C1785B"/>
    <w:rsid w:val="00C23077"/>
    <w:rsid w:val="00C278D5"/>
    <w:rsid w:val="00C33F12"/>
    <w:rsid w:val="00C3442D"/>
    <w:rsid w:val="00C37BB0"/>
    <w:rsid w:val="00C42248"/>
    <w:rsid w:val="00C43DEA"/>
    <w:rsid w:val="00C43FF5"/>
    <w:rsid w:val="00C44B15"/>
    <w:rsid w:val="00C45E6F"/>
    <w:rsid w:val="00C55831"/>
    <w:rsid w:val="00C56B78"/>
    <w:rsid w:val="00C571C2"/>
    <w:rsid w:val="00C61622"/>
    <w:rsid w:val="00C624D2"/>
    <w:rsid w:val="00C63653"/>
    <w:rsid w:val="00C729F0"/>
    <w:rsid w:val="00C771C3"/>
    <w:rsid w:val="00C80753"/>
    <w:rsid w:val="00C8147E"/>
    <w:rsid w:val="00C847AA"/>
    <w:rsid w:val="00C965B0"/>
    <w:rsid w:val="00CA0789"/>
    <w:rsid w:val="00CA30F5"/>
    <w:rsid w:val="00CA4A3C"/>
    <w:rsid w:val="00CA759F"/>
    <w:rsid w:val="00CC37F3"/>
    <w:rsid w:val="00CC688C"/>
    <w:rsid w:val="00CD29BC"/>
    <w:rsid w:val="00CD2E4F"/>
    <w:rsid w:val="00CD7394"/>
    <w:rsid w:val="00CE7A1A"/>
    <w:rsid w:val="00CF0388"/>
    <w:rsid w:val="00CF060B"/>
    <w:rsid w:val="00CF0883"/>
    <w:rsid w:val="00CF0D5F"/>
    <w:rsid w:val="00CF1851"/>
    <w:rsid w:val="00D01128"/>
    <w:rsid w:val="00D012B8"/>
    <w:rsid w:val="00D05BD5"/>
    <w:rsid w:val="00D07F51"/>
    <w:rsid w:val="00D126EB"/>
    <w:rsid w:val="00D13BF1"/>
    <w:rsid w:val="00D167F0"/>
    <w:rsid w:val="00D21CB1"/>
    <w:rsid w:val="00D21DE7"/>
    <w:rsid w:val="00D307FC"/>
    <w:rsid w:val="00D35B04"/>
    <w:rsid w:val="00D4560E"/>
    <w:rsid w:val="00D47EB5"/>
    <w:rsid w:val="00D521E4"/>
    <w:rsid w:val="00D53618"/>
    <w:rsid w:val="00D5370E"/>
    <w:rsid w:val="00D5713E"/>
    <w:rsid w:val="00D651AB"/>
    <w:rsid w:val="00D71B4C"/>
    <w:rsid w:val="00D744E3"/>
    <w:rsid w:val="00D82F7A"/>
    <w:rsid w:val="00D84076"/>
    <w:rsid w:val="00D9171D"/>
    <w:rsid w:val="00D94051"/>
    <w:rsid w:val="00D9649A"/>
    <w:rsid w:val="00D9729B"/>
    <w:rsid w:val="00DA00F9"/>
    <w:rsid w:val="00DA15F6"/>
    <w:rsid w:val="00DA3291"/>
    <w:rsid w:val="00DA3498"/>
    <w:rsid w:val="00DA3A6D"/>
    <w:rsid w:val="00DA6514"/>
    <w:rsid w:val="00DA68D6"/>
    <w:rsid w:val="00DA7F04"/>
    <w:rsid w:val="00DB2A7C"/>
    <w:rsid w:val="00DD0DE0"/>
    <w:rsid w:val="00DD576F"/>
    <w:rsid w:val="00DE508C"/>
    <w:rsid w:val="00DE5679"/>
    <w:rsid w:val="00DE60B0"/>
    <w:rsid w:val="00DF561B"/>
    <w:rsid w:val="00E04969"/>
    <w:rsid w:val="00E05289"/>
    <w:rsid w:val="00E14669"/>
    <w:rsid w:val="00E233D8"/>
    <w:rsid w:val="00E24DDF"/>
    <w:rsid w:val="00E31703"/>
    <w:rsid w:val="00E330C9"/>
    <w:rsid w:val="00E34601"/>
    <w:rsid w:val="00E36A27"/>
    <w:rsid w:val="00E36C38"/>
    <w:rsid w:val="00E36F2D"/>
    <w:rsid w:val="00E37DB3"/>
    <w:rsid w:val="00E40462"/>
    <w:rsid w:val="00E47BB4"/>
    <w:rsid w:val="00E522F1"/>
    <w:rsid w:val="00E621E2"/>
    <w:rsid w:val="00E705D1"/>
    <w:rsid w:val="00E70B95"/>
    <w:rsid w:val="00E72F17"/>
    <w:rsid w:val="00E73538"/>
    <w:rsid w:val="00E73D67"/>
    <w:rsid w:val="00E750E6"/>
    <w:rsid w:val="00E871D6"/>
    <w:rsid w:val="00E91FE8"/>
    <w:rsid w:val="00E92116"/>
    <w:rsid w:val="00E96181"/>
    <w:rsid w:val="00EA27D3"/>
    <w:rsid w:val="00EB757E"/>
    <w:rsid w:val="00EB7F1B"/>
    <w:rsid w:val="00EC302C"/>
    <w:rsid w:val="00ED0476"/>
    <w:rsid w:val="00ED0D97"/>
    <w:rsid w:val="00ED4BC1"/>
    <w:rsid w:val="00EE1B73"/>
    <w:rsid w:val="00EE4C1D"/>
    <w:rsid w:val="00EE4E6E"/>
    <w:rsid w:val="00EF4CE5"/>
    <w:rsid w:val="00EF73D5"/>
    <w:rsid w:val="00F00222"/>
    <w:rsid w:val="00F01F08"/>
    <w:rsid w:val="00F02017"/>
    <w:rsid w:val="00F02EA7"/>
    <w:rsid w:val="00F0493A"/>
    <w:rsid w:val="00F17BD1"/>
    <w:rsid w:val="00F21F7E"/>
    <w:rsid w:val="00F22CCA"/>
    <w:rsid w:val="00F23B96"/>
    <w:rsid w:val="00F24222"/>
    <w:rsid w:val="00F331A5"/>
    <w:rsid w:val="00F34AC9"/>
    <w:rsid w:val="00F35CC5"/>
    <w:rsid w:val="00F37732"/>
    <w:rsid w:val="00F40990"/>
    <w:rsid w:val="00F430F3"/>
    <w:rsid w:val="00F44159"/>
    <w:rsid w:val="00F518A8"/>
    <w:rsid w:val="00F6224A"/>
    <w:rsid w:val="00F750CD"/>
    <w:rsid w:val="00F75655"/>
    <w:rsid w:val="00F76A96"/>
    <w:rsid w:val="00F804CB"/>
    <w:rsid w:val="00F8131D"/>
    <w:rsid w:val="00F8720A"/>
    <w:rsid w:val="00F91F53"/>
    <w:rsid w:val="00F92E13"/>
    <w:rsid w:val="00FA06BB"/>
    <w:rsid w:val="00FA0F8F"/>
    <w:rsid w:val="00FA2876"/>
    <w:rsid w:val="00FA28A9"/>
    <w:rsid w:val="00FA3488"/>
    <w:rsid w:val="00FA4964"/>
    <w:rsid w:val="00FA4ACD"/>
    <w:rsid w:val="00FA6241"/>
    <w:rsid w:val="00FB1CCB"/>
    <w:rsid w:val="00FB4997"/>
    <w:rsid w:val="00FB51D9"/>
    <w:rsid w:val="00FC2BCE"/>
    <w:rsid w:val="00FC5DDC"/>
    <w:rsid w:val="00FD08DB"/>
    <w:rsid w:val="00FD252F"/>
    <w:rsid w:val="00FD5213"/>
    <w:rsid w:val="00FD5854"/>
    <w:rsid w:val="00FD715D"/>
    <w:rsid w:val="00FE3D1F"/>
    <w:rsid w:val="00FE7937"/>
    <w:rsid w:val="00FF2E33"/>
    <w:rsid w:val="00FF33E7"/>
    <w:rsid w:val="00FF7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5BB3F565-DC70-4879-B74E-AD6EF0A1CE3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5A96"/>
    <w:rPr>
      <w:rFonts w:ascii="Book Antiqua" w:hAnsi="Book Antiqua"/>
    </w:rPr>
  </w:style>
  <w:style w:type="paragraph" w:styleId="1">
    <w:name w:val="heading 1"/>
    <w:basedOn w:val="a"/>
    <w:next w:val="a0"/>
    <w:qFormat/>
    <w:rsid w:val="005A395F"/>
    <w:pPr>
      <w:keepNext/>
      <w:keepLines/>
      <w:tabs>
        <w:tab w:val="start" w:pos="126pt"/>
      </w:tabs>
      <w:spacing w:after="48pt"/>
      <w:ind w:end="36pt"/>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start="0pt"/>
      <w:outlineLvl w:val="1"/>
    </w:pPr>
    <w:rPr>
      <w:b/>
      <w:sz w:val="28"/>
    </w:rPr>
  </w:style>
  <w:style w:type="paragraph" w:styleId="3">
    <w:name w:val="heading 3"/>
    <w:basedOn w:val="a0"/>
    <w:next w:val="a0"/>
    <w:qFormat/>
    <w:rsid w:val="005A395F"/>
    <w:pPr>
      <w:keepNext/>
      <w:keepLines/>
      <w:ind w:start="0pt"/>
      <w:outlineLvl w:val="2"/>
    </w:pPr>
    <w:rPr>
      <w:b/>
      <w:sz w:val="24"/>
    </w:rPr>
  </w:style>
  <w:style w:type="paragraph" w:styleId="4">
    <w:name w:val="heading 4"/>
    <w:basedOn w:val="a0"/>
    <w:next w:val="a0"/>
    <w:qFormat/>
    <w:rsid w:val="005A395F"/>
    <w:pPr>
      <w:keepNext/>
      <w:keepLines/>
      <w:pBdr>
        <w:bottom w:val="single" w:sz="6" w:space="1" w:color="auto"/>
      </w:pBdr>
      <w:tabs>
        <w:tab w:val="center" w:pos="324pt"/>
        <w:tab w:val="end" w:pos="522pt"/>
      </w:tabs>
      <w:spacing w:before="12pt" w:after="0pt"/>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start="36pt"/>
      <w:outlineLvl w:val="5"/>
    </w:pPr>
    <w:rPr>
      <w:rFonts w:ascii="Times" w:hAnsi="Times"/>
      <w:u w:val="single"/>
    </w:rPr>
  </w:style>
  <w:style w:type="paragraph" w:styleId="7">
    <w:name w:val="heading 7"/>
    <w:basedOn w:val="a"/>
    <w:next w:val="a1"/>
    <w:qFormat/>
    <w:rsid w:val="005A395F"/>
    <w:pPr>
      <w:ind w:start="36pt"/>
      <w:outlineLvl w:val="6"/>
    </w:pPr>
    <w:rPr>
      <w:rFonts w:ascii="Times" w:hAnsi="Times"/>
      <w:i/>
    </w:rPr>
  </w:style>
  <w:style w:type="paragraph" w:styleId="8">
    <w:name w:val="heading 8"/>
    <w:basedOn w:val="a"/>
    <w:next w:val="a1"/>
    <w:qFormat/>
    <w:rsid w:val="005A395F"/>
    <w:pPr>
      <w:ind w:start="36pt"/>
      <w:outlineLvl w:val="7"/>
    </w:pPr>
    <w:rPr>
      <w:rFonts w:ascii="Times" w:hAnsi="Times"/>
      <w:i/>
    </w:rPr>
  </w:style>
  <w:style w:type="paragraph" w:styleId="9">
    <w:name w:val="heading 9"/>
    <w:basedOn w:val="a"/>
    <w:next w:val="a1"/>
    <w:qFormat/>
    <w:rsid w:val="005A395F"/>
    <w:pPr>
      <w:ind w:start="36pt"/>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paragraph" w:styleId="a0">
    <w:name w:val="Body Text"/>
    <w:aliases w:val="body text,正文文字,?y????×?,????,?y????¡Á?,?y?????,?y????,bt,Body Text 1,建议书标准,ändrad, ändrad,paragraph 2,paragraph 21,t,contents,?y???????¨¬?¡§|?,?y????????¡§???¡ì|?,?y???,?y?????¡§¡é?,?y?????¨¢?,?y?????¡Á?,?y?????¡Á,?y???????¨,body text1,body text2"/>
    <w:basedOn w:val="a"/>
    <w:link w:val="Char"/>
    <w:rsid w:val="005A395F"/>
    <w:pPr>
      <w:spacing w:before="6pt" w:after="6pt"/>
      <w:ind w:start="126pt"/>
    </w:pPr>
  </w:style>
  <w:style w:type="paragraph" w:styleId="a1">
    <w:name w:val="Normal Indent"/>
    <w:basedOn w:val="a"/>
    <w:rsid w:val="005A395F"/>
    <w:pPr>
      <w:ind w:start="36pt"/>
    </w:pPr>
  </w:style>
  <w:style w:type="paragraph" w:styleId="50">
    <w:name w:val="toc 5"/>
    <w:basedOn w:val="a"/>
    <w:next w:val="a"/>
    <w:semiHidden/>
    <w:rsid w:val="005A395F"/>
    <w:pPr>
      <w:tabs>
        <w:tab w:val="end" w:leader="dot" w:pos="504pt"/>
      </w:tabs>
      <w:ind w:start="180pt"/>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end" w:leader="dot" w:pos="504pt"/>
      </w:tabs>
      <w:ind w:start="144pt"/>
    </w:pPr>
  </w:style>
  <w:style w:type="paragraph" w:styleId="20">
    <w:name w:val="toc 2"/>
    <w:basedOn w:val="a"/>
    <w:next w:val="a"/>
    <w:uiPriority w:val="39"/>
    <w:rsid w:val="005A395F"/>
    <w:pPr>
      <w:tabs>
        <w:tab w:val="end" w:leader="dot" w:pos="504pt"/>
      </w:tabs>
      <w:spacing w:before="6pt" w:after="6pt"/>
      <w:ind w:start="126pt"/>
    </w:pPr>
  </w:style>
  <w:style w:type="paragraph" w:styleId="10">
    <w:name w:val="toc 1"/>
    <w:basedOn w:val="a"/>
    <w:next w:val="a"/>
    <w:semiHidden/>
    <w:rsid w:val="005A395F"/>
    <w:pPr>
      <w:keepNext/>
      <w:tabs>
        <w:tab w:val="start" w:pos="126pt"/>
        <w:tab w:val="end" w:leader="dot" w:pos="504pt"/>
      </w:tabs>
      <w:spacing w:before="12pt" w:after="6pt"/>
    </w:pPr>
    <w:rPr>
      <w:b/>
    </w:rPr>
  </w:style>
  <w:style w:type="paragraph" w:styleId="a5">
    <w:name w:val="footer"/>
    <w:basedOn w:val="a"/>
    <w:rsid w:val="005A395F"/>
    <w:pPr>
      <w:tabs>
        <w:tab w:val="end" w:pos="396pt"/>
      </w:tabs>
    </w:pPr>
    <w:rPr>
      <w:sz w:val="16"/>
    </w:rPr>
  </w:style>
  <w:style w:type="paragraph" w:styleId="a6">
    <w:name w:val="header"/>
    <w:basedOn w:val="a"/>
    <w:rsid w:val="005A395F"/>
    <w:pPr>
      <w:tabs>
        <w:tab w:val="end" w:pos="522pt"/>
      </w:tabs>
    </w:pPr>
    <w:rPr>
      <w:sz w:val="16"/>
    </w:rPr>
  </w:style>
  <w:style w:type="character" w:styleId="a7">
    <w:name w:val="footnote reference"/>
    <w:semiHidden/>
    <w:rPr>
      <w:position w:val="6"/>
      <w:sz w:val="16"/>
    </w:rPr>
  </w:style>
  <w:style w:type="paragraph" w:styleId="a8">
    <w:name w:val="footnote text"/>
    <w:basedOn w:val="a"/>
    <w:semiHidden/>
    <w:pPr>
      <w:spacing w:after="12pt"/>
      <w:ind w:hanging="36pt"/>
    </w:pPr>
  </w:style>
  <w:style w:type="paragraph" w:styleId="a9">
    <w:name w:val="Title"/>
    <w:basedOn w:val="a"/>
    <w:qFormat/>
    <w:rsid w:val="005A395F"/>
    <w:pPr>
      <w:keepLines/>
      <w:spacing w:after="6pt"/>
      <w:ind w:start="126pt" w:end="36pt"/>
    </w:pPr>
    <w:rPr>
      <w:sz w:val="48"/>
    </w:rPr>
  </w:style>
  <w:style w:type="paragraph" w:customStyle="1" w:styleId="Bullet">
    <w:name w:val="Bullet"/>
    <w:basedOn w:val="a0"/>
    <w:rsid w:val="005A395F"/>
    <w:pPr>
      <w:keepLines/>
      <w:spacing w:before="3pt" w:after="3pt"/>
      <w:ind w:start="154.80pt" w:hanging="10.80pt"/>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start="270pt" w:hanging="144pt"/>
    </w:pPr>
  </w:style>
  <w:style w:type="paragraph" w:customStyle="1" w:styleId="TableText">
    <w:name w:val="Table Text"/>
    <w:basedOn w:val="a"/>
    <w:rsid w:val="009F5074"/>
    <w:pPr>
      <w:keepLines/>
      <w:spacing w:beforeLines="50" w:before="2.50pt" w:afterLines="50" w:after="2.50pt"/>
    </w:pPr>
  </w:style>
  <w:style w:type="paragraph" w:customStyle="1" w:styleId="NumberList">
    <w:name w:val="Number List"/>
    <w:basedOn w:val="a0"/>
    <w:rsid w:val="005A395F"/>
    <w:pPr>
      <w:spacing w:before="3pt" w:after="3pt"/>
      <w:ind w:start="162pt" w:hanging="18pt"/>
    </w:pPr>
  </w:style>
  <w:style w:type="paragraph" w:customStyle="1" w:styleId="HeadingBar">
    <w:name w:val="Heading Bar"/>
    <w:basedOn w:val="a"/>
    <w:next w:val="3"/>
    <w:rsid w:val="005A395F"/>
    <w:pPr>
      <w:keepNext/>
      <w:keepLines/>
      <w:shd w:val="solid" w:color="auto" w:fill="auto"/>
      <w:spacing w:before="12pt"/>
      <w:ind w:end="396pt"/>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start="180pt" w:end="54pt"/>
      <w:jc w:val="center"/>
    </w:pPr>
    <w:rPr>
      <w:sz w:val="18"/>
    </w:rPr>
  </w:style>
  <w:style w:type="paragraph" w:customStyle="1" w:styleId="tty180">
    <w:name w:val="tty180"/>
    <w:basedOn w:val="a"/>
    <w:rsid w:val="005A395F"/>
    <w:pPr>
      <w:ind w:end="-36pt"/>
    </w:pPr>
    <w:rPr>
      <w:rFonts w:ascii="Courier New" w:hAnsi="Courier New"/>
      <w:sz w:val="8"/>
    </w:rPr>
  </w:style>
  <w:style w:type="paragraph" w:customStyle="1" w:styleId="TitleBar">
    <w:name w:val="Title Bar"/>
    <w:basedOn w:val="a"/>
    <w:rsid w:val="005A395F"/>
    <w:pPr>
      <w:keepNext/>
      <w:pageBreakBefore/>
      <w:shd w:val="solid" w:color="auto" w:fill="auto"/>
      <w:spacing w:before="84pt"/>
      <w:ind w:start="126pt" w:end="36pt"/>
    </w:pPr>
    <w:rPr>
      <w:sz w:val="36"/>
    </w:rPr>
  </w:style>
  <w:style w:type="paragraph" w:customStyle="1" w:styleId="tty80indent">
    <w:name w:val="tty80 indent"/>
    <w:basedOn w:val="tty80"/>
    <w:rsid w:val="005A395F"/>
    <w:pPr>
      <w:ind w:start="144.75pt"/>
    </w:pPr>
  </w:style>
  <w:style w:type="paragraph" w:customStyle="1" w:styleId="TOC1">
    <w:name w:val="TOC 标题1"/>
    <w:basedOn w:val="a"/>
    <w:rsid w:val="005A395F"/>
    <w:pPr>
      <w:keepNext/>
      <w:pageBreakBefore/>
      <w:pBdr>
        <w:top w:val="single" w:sz="48" w:space="26" w:color="auto"/>
      </w:pBdr>
      <w:spacing w:before="48pt" w:after="48pt"/>
      <w:ind w:start="126pt"/>
    </w:pPr>
    <w:rPr>
      <w:sz w:val="36"/>
    </w:rPr>
  </w:style>
  <w:style w:type="character" w:customStyle="1" w:styleId="ChapterTitle">
    <w:name w:val="Chapter Title"/>
    <w:basedOn w:val="a2"/>
  </w:style>
  <w:style w:type="paragraph" w:customStyle="1" w:styleId="Legal">
    <w:name w:val="Legal"/>
    <w:basedOn w:val="a"/>
    <w:pPr>
      <w:spacing w:after="12pt"/>
      <w:ind w:start="108pt"/>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start="36pt" w:end="252pt" w:hanging="36pt"/>
    </w:pPr>
    <w:rPr>
      <w:vanish/>
    </w:rPr>
  </w:style>
  <w:style w:type="paragraph" w:customStyle="1" w:styleId="TableHeading">
    <w:name w:val="Table Heading"/>
    <w:basedOn w:val="TableText"/>
    <w:rsid w:val="00A96A5C"/>
    <w:pPr>
      <w:spacing w:before="6pt" w:after="6pt"/>
      <w:ind w:startChars="100" w:start="10pt" w:endChars="100" w:end="5pt"/>
    </w:pPr>
    <w:rPr>
      <w:b/>
    </w:rPr>
  </w:style>
  <w:style w:type="paragraph" w:customStyle="1" w:styleId="Checklist">
    <w:name w:val="Checklist"/>
    <w:basedOn w:val="Bullet"/>
    <w:rsid w:val="005A395F"/>
    <w:pPr>
      <w:ind w:start="171.35pt" w:hanging="27.35pt"/>
    </w:pPr>
  </w:style>
  <w:style w:type="paragraph" w:styleId="aa">
    <w:name w:val="macro"/>
    <w:semiHidden/>
    <w:pPr>
      <w:tabs>
        <w:tab w:val="start" w:pos="24pt"/>
        <w:tab w:val="start" w:pos="48pt"/>
        <w:tab w:val="start" w:pos="72pt"/>
        <w:tab w:val="start" w:pos="96pt"/>
        <w:tab w:val="start" w:pos="120pt"/>
        <w:tab w:val="start" w:pos="144pt"/>
        <w:tab w:val="start" w:pos="168pt"/>
        <w:tab w:val="start" w:pos="192pt"/>
        <w:tab w:val="start" w:pos="216pt"/>
      </w:tabs>
    </w:pPr>
    <w:rPr>
      <w:rFonts w:ascii="Arial Narrow" w:hAnsi="Arial Narrow"/>
    </w:rPr>
  </w:style>
  <w:style w:type="paragraph" w:styleId="40">
    <w:name w:val="toc 4"/>
    <w:basedOn w:val="a"/>
    <w:next w:val="a"/>
    <w:semiHidden/>
    <w:rsid w:val="005A395F"/>
    <w:pPr>
      <w:tabs>
        <w:tab w:val="end" w:leader="dot" w:pos="504pt"/>
      </w:tabs>
      <w:ind w:start="162pt"/>
    </w:pPr>
    <w:rPr>
      <w:sz w:val="18"/>
    </w:rPr>
  </w:style>
  <w:style w:type="character" w:styleId="ab">
    <w:name w:val="page number"/>
    <w:rsid w:val="005A395F"/>
    <w:rPr>
      <w:rFonts w:ascii="Book Antiqua" w:hAnsi="Book Antiqua"/>
    </w:rPr>
  </w:style>
  <w:style w:type="paragraph" w:customStyle="1" w:styleId="scripts">
    <w:name w:val="scripts"/>
    <w:basedOn w:val="tty80"/>
    <w:pPr>
      <w:ind w:start="144pt"/>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6pt" w:after="6pt"/>
      <w:jc w:val="end"/>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24pt"/>
    </w:pPr>
    <w:rPr>
      <w:rFonts w:ascii="Helvetica" w:hAnsi="Helvetica"/>
      <w:sz w:val="32"/>
    </w:rPr>
  </w:style>
  <w:style w:type="paragraph" w:customStyle="1" w:styleId="ModuleTitle">
    <w:name w:val="Module Title"/>
    <w:basedOn w:val="a"/>
    <w:next w:val="ModuleSub-title"/>
    <w:pPr>
      <w:spacing w:before="60pt" w:after="60pt"/>
      <w:jc w:val="end"/>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12pt" w:after="0pt"/>
      <w:ind w:start="36pt" w:hanging="36pt"/>
    </w:pPr>
    <w:rPr>
      <w:rFonts w:ascii="Helvetica" w:hAnsi="Helvetica"/>
      <w:sz w:val="36"/>
    </w:rPr>
  </w:style>
  <w:style w:type="paragraph" w:customStyle="1" w:styleId="Sub-Bullet">
    <w:name w:val="Sub-Bullet"/>
    <w:basedOn w:val="a"/>
    <w:pPr>
      <w:keepLines/>
      <w:spacing w:before="12pt"/>
      <w:ind w:start="72pt" w:hanging="36pt"/>
    </w:pPr>
    <w:rPr>
      <w:rFonts w:ascii="Helvetica" w:hAnsi="Helvetica"/>
      <w:b/>
      <w:sz w:val="32"/>
    </w:rPr>
  </w:style>
  <w:style w:type="paragraph" w:customStyle="1" w:styleId="Definition">
    <w:name w:val="Definition"/>
    <w:basedOn w:val="a"/>
    <w:pPr>
      <w:keepLines/>
      <w:spacing w:before="24pt"/>
      <w:ind w:start="144pt" w:hanging="144pt"/>
    </w:pPr>
    <w:rPr>
      <w:rFonts w:ascii="Helvetica" w:hAnsi="Helvetica"/>
      <w:sz w:val="36"/>
    </w:rPr>
  </w:style>
  <w:style w:type="paragraph" w:customStyle="1" w:styleId="ClassTitle">
    <w:name w:val="Class Title"/>
    <w:basedOn w:val="1"/>
    <w:next w:val="ModuleSub-title"/>
    <w:pPr>
      <w:keepNext w:val="0"/>
      <w:tabs>
        <w:tab w:val="clear" w:pos="126pt"/>
      </w:tabs>
      <w:spacing w:before="72pt" w:after="72pt"/>
      <w:ind w:start="144pt"/>
      <w:jc w:val="end"/>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pt" w:after="0pt" w:line="12pt" w:lineRule="atLeast"/>
      <w:jc w:val="center"/>
      <w:outlineLvl w:val="9"/>
    </w:pPr>
    <w:rPr>
      <w:rFonts w:ascii="Helvetica" w:hAnsi="Helvetica"/>
      <w:sz w:val="36"/>
    </w:rPr>
  </w:style>
  <w:style w:type="paragraph" w:customStyle="1" w:styleId="ChapterIntro">
    <w:name w:val="Chapter Intro"/>
    <w:basedOn w:val="a0"/>
    <w:pPr>
      <w:ind w:start="0pt" w:end="90pt"/>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6pt" w:after="6pt"/>
      <w:ind w:start="126pt"/>
    </w:pPr>
    <w:rPr>
      <w:rFonts w:ascii="Book Antiqua" w:hAnsi="Book Antiqua"/>
    </w:rPr>
  </w:style>
  <w:style w:type="paragraph" w:customStyle="1" w:styleId="PICMgmtandControl">
    <w:name w:val="PIC Mgmt and Control"/>
    <w:pPr>
      <w:spacing w:before="6pt" w:after="6pt"/>
      <w:ind w:start="126pt"/>
    </w:pPr>
    <w:rPr>
      <w:rFonts w:ascii="Book Antiqua" w:hAnsi="Book Antiqua"/>
    </w:rPr>
  </w:style>
  <w:style w:type="paragraph" w:customStyle="1" w:styleId="BMPDownArrow">
    <w:name w:val="BMP Down Arrow"/>
    <w:pPr>
      <w:spacing w:before="6pt" w:after="6pt"/>
      <w:ind w:start="126pt"/>
    </w:pPr>
    <w:rPr>
      <w:rFonts w:ascii="Book Antiqua" w:hAnsi="Book Antiqua"/>
    </w:rPr>
  </w:style>
  <w:style w:type="paragraph" w:customStyle="1" w:styleId="BMPUpArrow">
    <w:name w:val="BMP Up Arrow"/>
    <w:pPr>
      <w:spacing w:before="6pt" w:after="6pt"/>
      <w:ind w:start="126pt"/>
    </w:pPr>
    <w:rPr>
      <w:rFonts w:ascii="Book Antiqua" w:hAnsi="Book Antiqua"/>
    </w:rPr>
  </w:style>
  <w:style w:type="paragraph" w:customStyle="1" w:styleId="BMPDownArrow1">
    <w:name w:val="BMP Down Arrow1"/>
    <w:pPr>
      <w:spacing w:before="6pt" w:after="6pt"/>
      <w:ind w:start="126pt"/>
    </w:pPr>
    <w:rPr>
      <w:rFonts w:ascii="Book Antiqua" w:hAnsi="Book Antiqua"/>
    </w:rPr>
  </w:style>
  <w:style w:type="paragraph" w:customStyle="1" w:styleId="BMPUpArrow1">
    <w:name w:val="BMP Up Arrow1"/>
    <w:pPr>
      <w:spacing w:before="6pt" w:after="6pt"/>
      <w:ind w:start="126pt"/>
    </w:pPr>
    <w:rPr>
      <w:rFonts w:ascii="Book Antiqua" w:hAnsi="Book Antiqua"/>
    </w:rPr>
  </w:style>
  <w:style w:type="paragraph" w:customStyle="1" w:styleId="ICONDocument1">
    <w:name w:val="ICON Document1"/>
    <w:pPr>
      <w:spacing w:before="6pt" w:after="6pt"/>
      <w:ind w:start="126pt"/>
    </w:pPr>
    <w:rPr>
      <w:rFonts w:ascii="Book Antiqua" w:hAnsi="Book Antiqua"/>
    </w:rPr>
  </w:style>
  <w:style w:type="paragraph" w:customStyle="1" w:styleId="ICONReport1">
    <w:name w:val="ICON Report1"/>
    <w:pPr>
      <w:spacing w:before="6pt" w:after="6pt"/>
      <w:ind w:start="126pt"/>
    </w:pPr>
    <w:rPr>
      <w:rFonts w:ascii="Book Antiqua" w:hAnsi="Book Antiqua"/>
    </w:rPr>
  </w:style>
  <w:style w:type="paragraph" w:customStyle="1" w:styleId="ICONWarningSign">
    <w:name w:val="ICON WarningSign"/>
    <w:pPr>
      <w:spacing w:before="6pt" w:after="6pt"/>
      <w:ind w:start="126pt"/>
    </w:pPr>
    <w:rPr>
      <w:rFonts w:ascii="Book Antiqua" w:hAnsi="Book Antiqua"/>
    </w:rPr>
  </w:style>
  <w:style w:type="paragraph" w:customStyle="1" w:styleId="ICONWarningSign2">
    <w:name w:val="ICON WarningSign2"/>
    <w:pPr>
      <w:spacing w:before="6pt" w:after="6pt"/>
      <w:ind w:start="126pt"/>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start="36pt"/>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6pt"/>
      <w:ind w:start="126pt" w:end="36pt"/>
    </w:pPr>
    <w:rPr>
      <w:sz w:val="36"/>
    </w:rPr>
  </w:style>
  <w:style w:type="paragraph" w:customStyle="1" w:styleId="NoteWide">
    <w:name w:val="Note Wide"/>
    <w:basedOn w:val="Note"/>
    <w:rsid w:val="005A395F"/>
    <w:pPr>
      <w:ind w:end="108pt"/>
    </w:pPr>
  </w:style>
  <w:style w:type="paragraph" w:customStyle="1" w:styleId="TableHeading10">
    <w:name w:val="样式 Table Heading + 10 磅"/>
    <w:basedOn w:val="TableHeading"/>
    <w:rsid w:val="00A96A5C"/>
  </w:style>
  <w:style w:type="paragraph" w:customStyle="1" w:styleId="TableTextindex">
    <w:name w:val="Table Text index"/>
    <w:basedOn w:val="TableText"/>
    <w:rsid w:val="00136BDA"/>
    <w:pPr>
      <w:spacing w:beforeLines="0" w:before="0pt" w:afterLines="0" w:after="0pt"/>
    </w:pPr>
    <w:rPr>
      <w:sz w:val="16"/>
      <w:szCs w:val="16"/>
    </w:rPr>
  </w:style>
  <w:style w:type="paragraph" w:customStyle="1" w:styleId="QH">
    <w:name w:val="QH封面项目名称"/>
    <w:basedOn w:val="a"/>
    <w:autoRedefine/>
    <w:rsid w:val="0057241E"/>
    <w:pPr>
      <w:adjustRightInd w:val="0"/>
      <w:textAlignment w:val="baseline"/>
    </w:pPr>
    <w:rPr>
      <w:b/>
      <w:bCs/>
      <w:color w:val="0000FF"/>
      <w:sz w:val="48"/>
      <w:szCs w:val="36"/>
    </w:rPr>
  </w:style>
  <w:style w:type="paragraph" w:customStyle="1" w:styleId="QH0">
    <w:name w:val="QH封面文档名称"/>
    <w:basedOn w:val="a"/>
    <w:next w:val="QH1"/>
    <w:autoRedefine/>
    <w:rsid w:val="0057241E"/>
    <w:pPr>
      <w:adjustRightInd w:val="0"/>
      <w:textAlignment w:val="baseline"/>
    </w:pPr>
    <w:rPr>
      <w:b/>
      <w:bCs/>
      <w:color w:val="0000FF"/>
      <w:sz w:val="48"/>
      <w:szCs w:val="36"/>
    </w:rPr>
  </w:style>
  <w:style w:type="paragraph" w:customStyle="1" w:styleId="QH1">
    <w:name w:val="QH封面文档子名称"/>
    <w:basedOn w:val="QH0"/>
    <w:next w:val="a"/>
    <w:autoRedefine/>
    <w:rsid w:val="0057241E"/>
    <w:pPr>
      <w:ind w:startChars="450" w:start="45pt"/>
    </w:pPr>
    <w:rPr>
      <w:sz w:val="36"/>
    </w:rPr>
  </w:style>
  <w:style w:type="paragraph" w:customStyle="1" w:styleId="QH2">
    <w:name w:val="QH作者"/>
    <w:basedOn w:val="a"/>
    <w:autoRedefine/>
    <w:rsid w:val="0057241E"/>
    <w:pPr>
      <w:adjustRightInd w:val="0"/>
      <w:ind w:start="45pt"/>
      <w:textAlignment w:val="baseline"/>
    </w:pPr>
    <w:rPr>
      <w:b/>
      <w:bCs/>
      <w:color w:val="0000FF"/>
      <w:sz w:val="36"/>
    </w:rPr>
  </w:style>
  <w:style w:type="character" w:styleId="ad">
    <w:name w:val="Hyperlink"/>
    <w:rsid w:val="0057241E"/>
    <w:rPr>
      <w:color w:val="0000FF"/>
      <w:u w:val="single"/>
    </w:rPr>
  </w:style>
  <w:style w:type="paragraph" w:styleId="ae">
    <w:name w:val="Plain Text"/>
    <w:basedOn w:val="a"/>
    <w:rsid w:val="0057241E"/>
    <w:rPr>
      <w:rFonts w:ascii="Courier New" w:eastAsia="PMingLiU" w:hAnsi="Courier New"/>
      <w:lang w:eastAsia="zh-TW"/>
    </w:rPr>
  </w:style>
  <w:style w:type="table" w:styleId="af">
    <w:name w:val="Table Grid"/>
    <w:basedOn w:val="a3"/>
    <w:rsid w:val="0057241E"/>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af0">
    <w:name w:val="Document Map"/>
    <w:basedOn w:val="a"/>
    <w:semiHidden/>
    <w:rsid w:val="00FD252F"/>
    <w:pPr>
      <w:shd w:val="clear" w:color="auto" w:fill="000080"/>
    </w:pPr>
  </w:style>
  <w:style w:type="paragraph" w:styleId="af1">
    <w:name w:val="Normal (Web)"/>
    <w:basedOn w:val="a"/>
    <w:uiPriority w:val="99"/>
    <w:unhideWhenUsed/>
    <w:rsid w:val="00D9729B"/>
    <w:pPr>
      <w:spacing w:before="5pt" w:beforeAutospacing="1" w:after="5pt" w:afterAutospacing="1"/>
    </w:pPr>
    <w:rPr>
      <w:rFonts w:ascii="宋体" w:hAnsi="宋体" w:cs="宋体"/>
      <w:sz w:val="24"/>
      <w:szCs w:val="24"/>
    </w:rPr>
  </w:style>
  <w:style w:type="character" w:customStyle="1" w:styleId="Char">
    <w:name w:val="正文文本 Char"/>
    <w:aliases w:val="body text Char,正文文字 Char,?y????×? Char,???? Char,?y????¡Á? Char,?y????? Char,?y???? Char,bt Char,Body Text 1 Char,建议书标准 Char,ändrad Char, ändrad Char,paragraph 2 Char,paragraph 21 Char,t Char,contents Char,?y???????¨¬?¡§|? Char,?y??? Char"/>
    <w:link w:val="a0"/>
    <w:rsid w:val="003C0D06"/>
    <w:rPr>
      <w:rFonts w:ascii="Book Antiqua" w:hAnsi="Book Antiqua"/>
    </w:rPr>
  </w:style>
  <w:style w:type="paragraph" w:styleId="af2">
    <w:name w:val="List Paragraph"/>
    <w:basedOn w:val="a"/>
    <w:uiPriority w:val="34"/>
    <w:qFormat/>
    <w:rsid w:val="003C0D06"/>
    <w:pPr>
      <w:widowControl w:val="0"/>
      <w:ind w:firstLineChars="200" w:firstLine="21pt"/>
      <w:jc w:val="both"/>
    </w:pPr>
    <w:rPr>
      <w:rFonts w:ascii="Calibri" w:hAnsi="Calibri"/>
      <w:kern w:val="2"/>
      <w:sz w:val="21"/>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64382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6132">
      <w:bodyDiv w:val="1"/>
      <w:marLeft w:val="0pt"/>
      <w:marRight w:val="0pt"/>
      <w:marTop w:val="0pt"/>
      <w:marBottom w:val="0pt"/>
      <w:divBdr>
        <w:top w:val="none" w:sz="0" w:space="0" w:color="auto"/>
        <w:left w:val="none" w:sz="0" w:space="0" w:color="auto"/>
        <w:bottom w:val="none" w:sz="0" w:space="0" w:color="auto"/>
        <w:right w:val="none" w:sz="0" w:space="0" w:color="auto"/>
      </w:divBdr>
    </w:div>
    <w:div w:id="1327587491">
      <w:bodyDiv w:val="1"/>
      <w:marLeft w:val="0pt"/>
      <w:marRight w:val="0pt"/>
      <w:marTop w:val="0pt"/>
      <w:marBottom w:val="0pt"/>
      <w:divBdr>
        <w:top w:val="none" w:sz="0" w:space="0" w:color="auto"/>
        <w:left w:val="none" w:sz="0" w:space="0" w:color="auto"/>
        <w:bottom w:val="none" w:sz="0" w:space="0" w:color="auto"/>
        <w:right w:val="none" w:sz="0" w:space="0" w:color="auto"/>
      </w:divBdr>
    </w:div>
    <w:div w:id="13988931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2.emf"/><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package" Target="embeddings/Microsoft_Visio___1.vsdx"/><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4.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emf"/><Relationship Id="rId5" Type="http://purl.oclc.org/ooxml/officeDocument/relationships/webSettings" Target="webSettings.xml"/><Relationship Id="rId15" Type="http://purl.oclc.org/ooxml/officeDocument/relationships/footer" Target="footer3.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header" Target="header2.xml"/></Relationships>
</file>

<file path=word/_rels/settings.xml.rels><?xml version="1.0" encoding="UTF-8" standalone="yes"?>
<Relationships xmlns="http://schemas.openxmlformats.org/package/2006/relationships"><Relationship Id="rId1" Type="http://purl.oclc.org/ooxml/officeDocument/relationships/attachedTemplate" Target="file:///E:\AIM\OM30\AIM30\AIM30FND\WORDLIB\OMGuide.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909A61A2-EDB2-4CA7-8A30-A81117A6338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OMGuide.dot</Template>
  <TotalTime>277</TotalTime>
  <Pages>10</Pages>
  <Words>922</Words>
  <Characters>5260</Characters>
  <Application>Microsoft Office Word</Application>
  <DocSecurity>0</DocSecurity>
  <Lines>43</Lines>
  <Paragraphs>12</Paragraphs>
  <ScaleCrop>false</ScaleCrop>
  <Company>IBM</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Customization Coding Standard</dc:title>
  <dc:subject/>
  <dc:creator>Hao Jiang</dc:creator>
  <cp:keywords/>
  <dc:description>Copyright  2005, yuxin.  All rights reserved.</dc:description>
  <cp:lastModifiedBy>Hu Weishan</cp:lastModifiedBy>
  <cp:revision>8</cp:revision>
  <cp:lastPrinted>1899-12-31T16:00:00Z</cp:lastPrinted>
  <dcterms:created xsi:type="dcterms:W3CDTF">2014-05-14T03:15:00Z</dcterms:created>
  <dcterms:modified xsi:type="dcterms:W3CDTF">2014-05-20T00:57:00Z</dcterms:modified>
</cp:coreProperties>
</file>